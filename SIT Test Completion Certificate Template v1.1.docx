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168" w:rsidRDefault="00E52AFC" w:rsidP="00036168">
      <w:pPr>
        <w:pStyle w:val="DocumentName"/>
        <w:spacing w:after="120"/>
        <w:jc w:val="left"/>
        <w:rPr>
          <w:rFonts w:cs="Arial"/>
          <w:lang w:eastAsia="zh-CN"/>
        </w:rPr>
      </w:pPr>
      <w:bookmarkStart w:id="0" w:name="_Toc481213690"/>
      <w:bookmarkStart w:id="1" w:name="_Toc484504175"/>
      <w:bookmarkStart w:id="2" w:name="_Toc510422559"/>
      <w:r>
        <w:rPr>
          <w:rFonts w:cs="Arial"/>
          <w:lang w:eastAsia="zh-CN"/>
        </w:rPr>
        <w:t>SIT</w:t>
      </w:r>
      <w:r w:rsidR="00036168" w:rsidRPr="00A96C2D">
        <w:rPr>
          <w:rFonts w:cs="Arial"/>
          <w:lang w:eastAsia="zh-CN"/>
        </w:rPr>
        <w:t xml:space="preserve"> </w:t>
      </w:r>
      <w:r w:rsidR="00036168" w:rsidRPr="00373A08">
        <w:rPr>
          <w:rFonts w:cs="Arial"/>
          <w:lang w:eastAsia="zh-CN"/>
        </w:rPr>
        <w:t xml:space="preserve">Test Completion </w:t>
      </w:r>
      <w:r w:rsidR="00036168">
        <w:rPr>
          <w:rFonts w:cs="Arial"/>
          <w:lang w:eastAsia="zh-CN"/>
        </w:rPr>
        <w:t xml:space="preserve">Certificate </w:t>
      </w:r>
    </w:p>
    <w:p w:rsidR="00036168" w:rsidRPr="009F48DA" w:rsidRDefault="00036168" w:rsidP="00036168">
      <w:pPr>
        <w:pStyle w:val="DocumentName"/>
        <w:spacing w:after="120"/>
        <w:jc w:val="left"/>
        <w:rPr>
          <w:rFonts w:cs="Arial"/>
          <w:color w:val="0000FF"/>
          <w:sz w:val="24"/>
          <w:szCs w:val="24"/>
          <w:lang w:eastAsia="zh-CN"/>
        </w:rPr>
      </w:pPr>
      <w:r w:rsidRPr="009F48DA">
        <w:rPr>
          <w:rFonts w:cs="Arial"/>
          <w:bCs w:val="0"/>
          <w:iCs/>
          <w:sz w:val="24"/>
          <w:szCs w:val="24"/>
          <w:lang w:eastAsia="zh-CN"/>
        </w:rPr>
        <w:t>Project Name:</w:t>
      </w:r>
      <w:r w:rsidRPr="009F48DA">
        <w:rPr>
          <w:sz w:val="24"/>
          <w:szCs w:val="24"/>
        </w:rPr>
        <w:t xml:space="preserve"> </w:t>
      </w:r>
    </w:p>
    <w:p w:rsidR="00036168" w:rsidRPr="007F39F7" w:rsidRDefault="00036168" w:rsidP="00036168">
      <w:pPr>
        <w:spacing w:after="120"/>
        <w:rPr>
          <w:rFonts w:cs="Arial"/>
          <w:b/>
          <w:color w:val="FFC000"/>
        </w:rPr>
      </w:pPr>
      <w:r w:rsidRPr="007F39F7">
        <w:rPr>
          <w:rFonts w:cs="Arial"/>
          <w:b/>
        </w:rPr>
        <w:t xml:space="preserve">Version: </w:t>
      </w:r>
    </w:p>
    <w:p w:rsidR="00036168" w:rsidRPr="00373A08" w:rsidRDefault="00036168" w:rsidP="00036168">
      <w:pPr>
        <w:pStyle w:val="Heading1"/>
        <w:spacing w:after="120"/>
      </w:pPr>
      <w:bookmarkStart w:id="3" w:name="_Toc8815785"/>
      <w:bookmarkStart w:id="4" w:name="_Hlk16160044"/>
      <w:r w:rsidRPr="00373A08">
        <w:t>Test Summary</w:t>
      </w:r>
      <w:bookmarkEnd w:id="3"/>
      <w:r>
        <w:t xml:space="preserve"> </w:t>
      </w:r>
      <w:r w:rsidRPr="0096528C">
        <w:rPr>
          <w:b w:val="0"/>
          <w:i/>
          <w:sz w:val="16"/>
          <w:szCs w:val="16"/>
        </w:rPr>
        <w:t xml:space="preserve">&lt;This session lists out </w:t>
      </w:r>
      <w:r>
        <w:rPr>
          <w:b w:val="0"/>
          <w:i/>
          <w:sz w:val="16"/>
          <w:szCs w:val="16"/>
        </w:rPr>
        <w:t>all in-scope</w:t>
      </w:r>
      <w:r w:rsidRPr="0096528C">
        <w:rPr>
          <w:b w:val="0"/>
          <w:i/>
          <w:sz w:val="16"/>
          <w:szCs w:val="16"/>
        </w:rPr>
        <w:t xml:space="preserve"> requirement</w:t>
      </w:r>
      <w:r w:rsidR="003961CE">
        <w:rPr>
          <w:b w:val="0"/>
          <w:i/>
          <w:sz w:val="16"/>
          <w:szCs w:val="16"/>
        </w:rPr>
        <w:t>s</w:t>
      </w:r>
      <w:r w:rsidRPr="0096528C">
        <w:rPr>
          <w:b w:val="0"/>
          <w:i/>
          <w:sz w:val="16"/>
          <w:szCs w:val="16"/>
        </w:rPr>
        <w:t xml:space="preserve"> </w:t>
      </w:r>
      <w:r>
        <w:rPr>
          <w:b w:val="0"/>
          <w:i/>
          <w:sz w:val="16"/>
          <w:szCs w:val="16"/>
        </w:rPr>
        <w:t>or changes of the project</w:t>
      </w:r>
      <w:r w:rsidR="003961CE">
        <w:rPr>
          <w:b w:val="0"/>
          <w:i/>
          <w:sz w:val="16"/>
          <w:szCs w:val="16"/>
        </w:rPr>
        <w:t xml:space="preserve"> </w:t>
      </w:r>
      <w:r w:rsidRPr="0096528C">
        <w:rPr>
          <w:b w:val="0"/>
          <w:i/>
          <w:sz w:val="16"/>
          <w:szCs w:val="16"/>
        </w:rPr>
        <w:t xml:space="preserve">and what has been tested in </w:t>
      </w:r>
      <w:r w:rsidR="00E52AFC">
        <w:rPr>
          <w:b w:val="0"/>
          <w:i/>
          <w:sz w:val="16"/>
          <w:szCs w:val="16"/>
        </w:rPr>
        <w:t>SIT</w:t>
      </w:r>
      <w:r w:rsidRPr="0096528C">
        <w:rPr>
          <w:b w:val="0"/>
          <w:i/>
          <w:sz w:val="16"/>
          <w:szCs w:val="16"/>
        </w:rPr>
        <w:t xml:space="preserve">, including a </w:t>
      </w:r>
      <w:r w:rsidR="003961CE">
        <w:rPr>
          <w:b w:val="0"/>
          <w:i/>
          <w:sz w:val="16"/>
          <w:szCs w:val="16"/>
        </w:rPr>
        <w:t xml:space="preserve">summary </w:t>
      </w:r>
      <w:r w:rsidRPr="0096528C">
        <w:rPr>
          <w:b w:val="0"/>
          <w:i/>
          <w:sz w:val="16"/>
          <w:szCs w:val="16"/>
        </w:rPr>
        <w:t xml:space="preserve">of </w:t>
      </w:r>
      <w:r w:rsidR="003961CE">
        <w:rPr>
          <w:b w:val="0"/>
          <w:i/>
          <w:sz w:val="16"/>
          <w:szCs w:val="16"/>
        </w:rPr>
        <w:t xml:space="preserve">test </w:t>
      </w:r>
      <w:r w:rsidRPr="0096528C">
        <w:rPr>
          <w:b w:val="0"/>
          <w:i/>
          <w:sz w:val="16"/>
          <w:szCs w:val="16"/>
        </w:rPr>
        <w:t xml:space="preserve">result. </w:t>
      </w:r>
      <w:r w:rsidR="00E52AFC">
        <w:rPr>
          <w:b w:val="0"/>
          <w:i/>
          <w:sz w:val="16"/>
          <w:szCs w:val="16"/>
        </w:rPr>
        <w:t xml:space="preserve">Test evidence </w:t>
      </w:r>
      <w:r w:rsidRPr="0096528C">
        <w:rPr>
          <w:b w:val="0"/>
          <w:i/>
          <w:sz w:val="16"/>
          <w:szCs w:val="16"/>
        </w:rPr>
        <w:t>can be pasted</w:t>
      </w:r>
      <w:r>
        <w:rPr>
          <w:b w:val="0"/>
          <w:i/>
          <w:sz w:val="16"/>
          <w:szCs w:val="16"/>
        </w:rPr>
        <w:t xml:space="preserve"> in below</w:t>
      </w:r>
      <w:r w:rsidRPr="0096528C">
        <w:rPr>
          <w:b w:val="0"/>
          <w:i/>
          <w:sz w:val="16"/>
          <w:szCs w:val="16"/>
        </w:rPr>
        <w:t>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1710"/>
        <w:gridCol w:w="1620"/>
        <w:gridCol w:w="1620"/>
      </w:tblGrid>
      <w:tr w:rsidR="00036168" w:rsidRPr="0075504D" w:rsidTr="003961CE">
        <w:tc>
          <w:tcPr>
            <w:tcW w:w="1705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Requirement #</w:t>
            </w:r>
          </w:p>
        </w:tc>
        <w:tc>
          <w:tcPr>
            <w:tcW w:w="234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Total # of cases</w:t>
            </w:r>
            <w:r w:rsidR="003961CE">
              <w:rPr>
                <w:b/>
                <w:color w:val="FFFFFF" w:themeColor="background1"/>
                <w:sz w:val="18"/>
                <w:szCs w:val="18"/>
              </w:rPr>
              <w:t xml:space="preserve"> planned</w:t>
            </w:r>
          </w:p>
        </w:tc>
        <w:tc>
          <w:tcPr>
            <w:tcW w:w="171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Total # executed</w:t>
            </w:r>
          </w:p>
        </w:tc>
        <w:tc>
          <w:tcPr>
            <w:tcW w:w="162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Total # passed</w:t>
            </w:r>
          </w:p>
        </w:tc>
        <w:tc>
          <w:tcPr>
            <w:tcW w:w="162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Total # failed</w:t>
            </w:r>
          </w:p>
        </w:tc>
      </w:tr>
      <w:tr w:rsidR="00036168" w:rsidRPr="0075504D" w:rsidTr="003961CE">
        <w:tc>
          <w:tcPr>
            <w:tcW w:w="1705" w:type="dxa"/>
          </w:tcPr>
          <w:p w:rsidR="00036168" w:rsidRPr="00243B20" w:rsidRDefault="00036168" w:rsidP="005E04C9"/>
        </w:tc>
        <w:tc>
          <w:tcPr>
            <w:tcW w:w="2340" w:type="dxa"/>
          </w:tcPr>
          <w:p w:rsidR="00036168" w:rsidRPr="00243B20" w:rsidRDefault="00036168" w:rsidP="005E04C9">
            <w:pPr>
              <w:jc w:val="center"/>
            </w:pPr>
          </w:p>
        </w:tc>
        <w:tc>
          <w:tcPr>
            <w:tcW w:w="1710" w:type="dxa"/>
          </w:tcPr>
          <w:p w:rsidR="00036168" w:rsidRPr="00243B20" w:rsidRDefault="00036168" w:rsidP="005E04C9">
            <w:pPr>
              <w:jc w:val="center"/>
            </w:pPr>
          </w:p>
        </w:tc>
        <w:tc>
          <w:tcPr>
            <w:tcW w:w="1620" w:type="dxa"/>
          </w:tcPr>
          <w:p w:rsidR="00036168" w:rsidRPr="00243B20" w:rsidRDefault="00036168" w:rsidP="005E04C9">
            <w:pPr>
              <w:jc w:val="center"/>
            </w:pPr>
          </w:p>
        </w:tc>
        <w:tc>
          <w:tcPr>
            <w:tcW w:w="1620" w:type="dxa"/>
          </w:tcPr>
          <w:p w:rsidR="00036168" w:rsidRPr="00243B20" w:rsidRDefault="00036168" w:rsidP="005E04C9">
            <w:pPr>
              <w:jc w:val="center"/>
            </w:pPr>
          </w:p>
        </w:tc>
      </w:tr>
      <w:tr w:rsidR="00036168" w:rsidRPr="0075504D" w:rsidTr="003961CE">
        <w:tc>
          <w:tcPr>
            <w:tcW w:w="1705" w:type="dxa"/>
          </w:tcPr>
          <w:p w:rsidR="00036168" w:rsidRPr="0075504D" w:rsidRDefault="00036168" w:rsidP="005E04C9"/>
        </w:tc>
        <w:tc>
          <w:tcPr>
            <w:tcW w:w="2340" w:type="dxa"/>
          </w:tcPr>
          <w:p w:rsidR="00036168" w:rsidRPr="0075504D" w:rsidRDefault="00036168" w:rsidP="005E04C9">
            <w:pPr>
              <w:jc w:val="center"/>
            </w:pPr>
          </w:p>
        </w:tc>
        <w:tc>
          <w:tcPr>
            <w:tcW w:w="1710" w:type="dxa"/>
          </w:tcPr>
          <w:p w:rsidR="00036168" w:rsidRPr="0075504D" w:rsidRDefault="00036168" w:rsidP="005E04C9">
            <w:pPr>
              <w:jc w:val="center"/>
            </w:pPr>
          </w:p>
        </w:tc>
        <w:tc>
          <w:tcPr>
            <w:tcW w:w="1620" w:type="dxa"/>
          </w:tcPr>
          <w:p w:rsidR="00036168" w:rsidRPr="0075504D" w:rsidRDefault="00036168" w:rsidP="005E04C9">
            <w:pPr>
              <w:jc w:val="center"/>
            </w:pPr>
          </w:p>
        </w:tc>
        <w:tc>
          <w:tcPr>
            <w:tcW w:w="1620" w:type="dxa"/>
          </w:tcPr>
          <w:p w:rsidR="00036168" w:rsidRPr="0075504D" w:rsidRDefault="00036168" w:rsidP="005E04C9">
            <w:pPr>
              <w:jc w:val="center"/>
            </w:pPr>
          </w:p>
        </w:tc>
      </w:tr>
      <w:tr w:rsidR="00036168" w:rsidRPr="0075504D" w:rsidTr="003961CE">
        <w:tc>
          <w:tcPr>
            <w:tcW w:w="1705" w:type="dxa"/>
          </w:tcPr>
          <w:p w:rsidR="00036168" w:rsidRPr="0075504D" w:rsidRDefault="00036168" w:rsidP="005E04C9"/>
        </w:tc>
        <w:tc>
          <w:tcPr>
            <w:tcW w:w="2340" w:type="dxa"/>
          </w:tcPr>
          <w:p w:rsidR="00036168" w:rsidRPr="0075504D" w:rsidRDefault="00036168" w:rsidP="005E04C9">
            <w:pPr>
              <w:jc w:val="center"/>
            </w:pPr>
          </w:p>
        </w:tc>
        <w:tc>
          <w:tcPr>
            <w:tcW w:w="1710" w:type="dxa"/>
          </w:tcPr>
          <w:p w:rsidR="00036168" w:rsidRPr="0075504D" w:rsidRDefault="00036168" w:rsidP="005E04C9">
            <w:pPr>
              <w:jc w:val="center"/>
            </w:pPr>
          </w:p>
        </w:tc>
        <w:tc>
          <w:tcPr>
            <w:tcW w:w="1620" w:type="dxa"/>
          </w:tcPr>
          <w:p w:rsidR="00036168" w:rsidRPr="0075504D" w:rsidRDefault="00036168" w:rsidP="005E04C9">
            <w:pPr>
              <w:jc w:val="center"/>
            </w:pPr>
          </w:p>
        </w:tc>
        <w:tc>
          <w:tcPr>
            <w:tcW w:w="1620" w:type="dxa"/>
          </w:tcPr>
          <w:p w:rsidR="00036168" w:rsidRPr="0075504D" w:rsidRDefault="00036168" w:rsidP="005E04C9">
            <w:pPr>
              <w:jc w:val="center"/>
            </w:pPr>
          </w:p>
        </w:tc>
      </w:tr>
    </w:tbl>
    <w:p w:rsidR="00036168" w:rsidRDefault="00036168" w:rsidP="00036168">
      <w:pPr>
        <w:spacing w:before="120" w:after="120"/>
      </w:pPr>
      <w:r>
        <w:t xml:space="preserve">For any </w:t>
      </w:r>
      <w:r w:rsidRPr="0075504D">
        <w:t>“not execut</w:t>
      </w:r>
      <w:r>
        <w:t>ed</w:t>
      </w:r>
      <w:r w:rsidRPr="0075504D">
        <w:t xml:space="preserve">” and “failed” cases, </w:t>
      </w:r>
      <w:r>
        <w:t>please fill in details as below</w:t>
      </w:r>
    </w:p>
    <w:tbl>
      <w:tblPr>
        <w:tblStyle w:val="TableGrid"/>
        <w:tblpPr w:leftFromText="180" w:rightFromText="180" w:vertAnchor="text" w:tblpY="6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4050"/>
        <w:gridCol w:w="3240"/>
      </w:tblGrid>
      <w:tr w:rsidR="00036168" w:rsidRPr="002E44E8" w:rsidTr="003961CE">
        <w:tc>
          <w:tcPr>
            <w:tcW w:w="1705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Case name</w:t>
            </w:r>
          </w:p>
        </w:tc>
        <w:tc>
          <w:tcPr>
            <w:tcW w:w="405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De</w:t>
            </w:r>
            <w:r w:rsidR="009F48DA">
              <w:rPr>
                <w:b/>
                <w:color w:val="FFFFFF" w:themeColor="background1"/>
                <w:sz w:val="18"/>
                <w:szCs w:val="18"/>
              </w:rPr>
              <w:t>s</w:t>
            </w:r>
            <w:r w:rsidRPr="00243B20">
              <w:rPr>
                <w:b/>
                <w:color w:val="FFFFFF" w:themeColor="background1"/>
                <w:sz w:val="18"/>
                <w:szCs w:val="18"/>
              </w:rPr>
              <w:t>cription</w:t>
            </w:r>
          </w:p>
        </w:tc>
        <w:tc>
          <w:tcPr>
            <w:tcW w:w="324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Follow-up actions</w:t>
            </w:r>
          </w:p>
        </w:tc>
      </w:tr>
      <w:tr w:rsidR="00036168" w:rsidRPr="002E44E8" w:rsidTr="003961CE">
        <w:tc>
          <w:tcPr>
            <w:tcW w:w="1705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  <w:tc>
          <w:tcPr>
            <w:tcW w:w="4050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  <w:tc>
          <w:tcPr>
            <w:tcW w:w="3240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</w:tr>
      <w:tr w:rsidR="00036168" w:rsidRPr="002E44E8" w:rsidTr="003961CE">
        <w:tc>
          <w:tcPr>
            <w:tcW w:w="1705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  <w:tc>
          <w:tcPr>
            <w:tcW w:w="4050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  <w:tc>
          <w:tcPr>
            <w:tcW w:w="3240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</w:tr>
      <w:tr w:rsidR="00036168" w:rsidRPr="002E44E8" w:rsidTr="003961CE">
        <w:tc>
          <w:tcPr>
            <w:tcW w:w="1705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  <w:tc>
          <w:tcPr>
            <w:tcW w:w="4050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  <w:tc>
          <w:tcPr>
            <w:tcW w:w="3240" w:type="dxa"/>
          </w:tcPr>
          <w:p w:rsidR="00036168" w:rsidRPr="00F234C1" w:rsidRDefault="00036168" w:rsidP="005E04C9">
            <w:pPr>
              <w:rPr>
                <w:szCs w:val="24"/>
              </w:rPr>
            </w:pPr>
          </w:p>
        </w:tc>
      </w:tr>
    </w:tbl>
    <w:p w:rsidR="00E52AFC" w:rsidRDefault="00E52AFC" w:rsidP="00E52AFC">
      <w:pPr>
        <w:pStyle w:val="Heading1"/>
      </w:pPr>
      <w:bookmarkStart w:id="5" w:name="_Toc8815784"/>
      <w:r w:rsidRPr="00373A08">
        <w:t>Test Environment</w:t>
      </w:r>
      <w:bookmarkEnd w:id="5"/>
      <w:r>
        <w:t xml:space="preserve"> </w:t>
      </w:r>
      <w:r w:rsidRPr="006A7C45">
        <w:rPr>
          <w:b w:val="0"/>
          <w:i/>
          <w:sz w:val="16"/>
          <w:szCs w:val="16"/>
        </w:rPr>
        <w:t>&lt;</w:t>
      </w:r>
      <w:r>
        <w:rPr>
          <w:b w:val="0"/>
          <w:i/>
          <w:sz w:val="16"/>
          <w:szCs w:val="16"/>
        </w:rPr>
        <w:t xml:space="preserve">This session </w:t>
      </w:r>
      <w:r w:rsidRPr="006A7C45">
        <w:rPr>
          <w:b w:val="0"/>
          <w:i/>
          <w:sz w:val="16"/>
          <w:szCs w:val="16"/>
        </w:rPr>
        <w:t>list</w:t>
      </w:r>
      <w:r>
        <w:rPr>
          <w:b w:val="0"/>
          <w:i/>
          <w:sz w:val="16"/>
          <w:szCs w:val="16"/>
        </w:rPr>
        <w:t>s out which test environment is used for test case execution and related test case</w:t>
      </w:r>
      <w:r w:rsidR="00C55181">
        <w:rPr>
          <w:b w:val="0"/>
          <w:i/>
          <w:sz w:val="16"/>
          <w:szCs w:val="16"/>
        </w:rPr>
        <w:t xml:space="preserve"> </w:t>
      </w:r>
      <w:r>
        <w:rPr>
          <w:b w:val="0"/>
          <w:i/>
          <w:sz w:val="16"/>
          <w:szCs w:val="16"/>
        </w:rPr>
        <w:t>/</w:t>
      </w:r>
      <w:r w:rsidR="00C55181">
        <w:rPr>
          <w:b w:val="0"/>
          <w:i/>
          <w:sz w:val="16"/>
          <w:szCs w:val="16"/>
        </w:rPr>
        <w:t xml:space="preserve"> test </w:t>
      </w:r>
      <w:r>
        <w:rPr>
          <w:b w:val="0"/>
          <w:i/>
          <w:sz w:val="16"/>
          <w:szCs w:val="16"/>
        </w:rPr>
        <w:t xml:space="preserve">result evidence&gt; </w:t>
      </w:r>
    </w:p>
    <w:tbl>
      <w:tblPr>
        <w:tblStyle w:val="TableGrid"/>
        <w:tblpPr w:leftFromText="180" w:rightFromText="180" w:vertAnchor="text" w:tblpY="6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5490"/>
      </w:tblGrid>
      <w:tr w:rsidR="00E52AFC" w:rsidRPr="00243B20" w:rsidTr="00E52AFC">
        <w:tc>
          <w:tcPr>
            <w:tcW w:w="1705" w:type="dxa"/>
            <w:shd w:val="clear" w:color="auto" w:fill="D31145"/>
          </w:tcPr>
          <w:p w:rsidR="00E52AFC" w:rsidRPr="00243B20" w:rsidRDefault="00E52AFC" w:rsidP="00144D79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Server</w:t>
            </w:r>
          </w:p>
        </w:tc>
        <w:tc>
          <w:tcPr>
            <w:tcW w:w="1800" w:type="dxa"/>
            <w:shd w:val="clear" w:color="auto" w:fill="D31145"/>
          </w:tcPr>
          <w:p w:rsidR="00E52AFC" w:rsidRPr="00243B20" w:rsidRDefault="00E52AFC" w:rsidP="00144D79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Build version</w:t>
            </w:r>
          </w:p>
        </w:tc>
        <w:tc>
          <w:tcPr>
            <w:tcW w:w="5490" w:type="dxa"/>
            <w:shd w:val="clear" w:color="auto" w:fill="D31145"/>
          </w:tcPr>
          <w:p w:rsidR="00E52AFC" w:rsidRPr="00243B20" w:rsidRDefault="00E52AFC" w:rsidP="00144D79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Test case</w:t>
            </w:r>
            <w:r w:rsidR="00C55181">
              <w:rPr>
                <w:b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r w:rsidR="00C55181">
              <w:rPr>
                <w:b/>
                <w:color w:val="FFFFFF" w:themeColor="background1"/>
                <w:sz w:val="18"/>
                <w:szCs w:val="18"/>
              </w:rPr>
              <w:t xml:space="preserve"> test result </w:t>
            </w:r>
            <w:bookmarkStart w:id="6" w:name="_GoBack"/>
            <w:bookmarkEnd w:id="6"/>
            <w:r>
              <w:rPr>
                <w:b/>
                <w:color w:val="FFFFFF" w:themeColor="background1"/>
                <w:sz w:val="18"/>
                <w:szCs w:val="18"/>
              </w:rPr>
              <w:t>evidence path</w:t>
            </w:r>
          </w:p>
        </w:tc>
      </w:tr>
      <w:tr w:rsidR="00E52AFC" w:rsidRPr="00F234C1" w:rsidTr="00E52AFC">
        <w:tc>
          <w:tcPr>
            <w:tcW w:w="1705" w:type="dxa"/>
          </w:tcPr>
          <w:p w:rsidR="00E52AFC" w:rsidRPr="00F234C1" w:rsidRDefault="00E52AFC" w:rsidP="00144D79">
            <w:pPr>
              <w:rPr>
                <w:szCs w:val="24"/>
              </w:rPr>
            </w:pPr>
          </w:p>
        </w:tc>
        <w:tc>
          <w:tcPr>
            <w:tcW w:w="1800" w:type="dxa"/>
          </w:tcPr>
          <w:p w:rsidR="00E52AFC" w:rsidRPr="00F234C1" w:rsidRDefault="00E52AFC" w:rsidP="00144D79">
            <w:pPr>
              <w:rPr>
                <w:szCs w:val="24"/>
              </w:rPr>
            </w:pPr>
          </w:p>
        </w:tc>
        <w:tc>
          <w:tcPr>
            <w:tcW w:w="5490" w:type="dxa"/>
          </w:tcPr>
          <w:p w:rsidR="00E52AFC" w:rsidRPr="00F234C1" w:rsidRDefault="00E52AFC" w:rsidP="00144D79">
            <w:pPr>
              <w:rPr>
                <w:szCs w:val="24"/>
              </w:rPr>
            </w:pPr>
          </w:p>
        </w:tc>
      </w:tr>
    </w:tbl>
    <w:p w:rsidR="00E52AFC" w:rsidRPr="00E52AFC" w:rsidRDefault="00E52AFC" w:rsidP="00E52AFC">
      <w:pPr>
        <w:rPr>
          <w:lang w:eastAsia="zh-CN"/>
        </w:rPr>
      </w:pPr>
    </w:p>
    <w:p w:rsidR="00036168" w:rsidRPr="00373A08" w:rsidRDefault="00036168" w:rsidP="00036168">
      <w:pPr>
        <w:pStyle w:val="Heading1"/>
      </w:pPr>
      <w:bookmarkStart w:id="7" w:name="_Toc8815786"/>
      <w:bookmarkStart w:id="8" w:name="_Hlk16160062"/>
      <w:bookmarkEnd w:id="4"/>
      <w:r w:rsidRPr="00373A08">
        <w:t>Defect Summary</w:t>
      </w:r>
      <w:bookmarkEnd w:id="7"/>
      <w:r>
        <w:t xml:space="preserve"> </w:t>
      </w:r>
      <w:r w:rsidRPr="006A7C45">
        <w:rPr>
          <w:b w:val="0"/>
          <w:i/>
          <w:sz w:val="16"/>
          <w:szCs w:val="16"/>
        </w:rPr>
        <w:t>&lt;</w:t>
      </w:r>
      <w:r>
        <w:rPr>
          <w:b w:val="0"/>
          <w:i/>
          <w:sz w:val="16"/>
          <w:szCs w:val="16"/>
        </w:rPr>
        <w:t xml:space="preserve">This session </w:t>
      </w:r>
      <w:r w:rsidRPr="006A7C45">
        <w:rPr>
          <w:b w:val="0"/>
          <w:i/>
          <w:sz w:val="16"/>
          <w:szCs w:val="16"/>
        </w:rPr>
        <w:t>list</w:t>
      </w:r>
      <w:r>
        <w:rPr>
          <w:b w:val="0"/>
          <w:i/>
          <w:sz w:val="16"/>
          <w:szCs w:val="16"/>
        </w:rPr>
        <w:t xml:space="preserve">s out </w:t>
      </w:r>
      <w:r w:rsidR="003747CF">
        <w:rPr>
          <w:b w:val="0"/>
          <w:i/>
          <w:sz w:val="16"/>
          <w:szCs w:val="16"/>
        </w:rPr>
        <w:t>all</w:t>
      </w:r>
      <w:r>
        <w:rPr>
          <w:b w:val="0"/>
          <w:i/>
          <w:sz w:val="16"/>
          <w:szCs w:val="16"/>
        </w:rPr>
        <w:t xml:space="preserve"> defects identified in </w:t>
      </w:r>
      <w:r w:rsidR="006B6FE7">
        <w:rPr>
          <w:b w:val="0"/>
          <w:i/>
          <w:sz w:val="16"/>
          <w:szCs w:val="16"/>
        </w:rPr>
        <w:t>SI</w:t>
      </w:r>
      <w:r>
        <w:rPr>
          <w:b w:val="0"/>
          <w:i/>
          <w:sz w:val="16"/>
          <w:szCs w:val="16"/>
        </w:rPr>
        <w:t>T, including open,</w:t>
      </w:r>
      <w:r w:rsidR="009F48DA">
        <w:rPr>
          <w:b w:val="0"/>
          <w:i/>
          <w:sz w:val="16"/>
          <w:szCs w:val="16"/>
        </w:rPr>
        <w:t xml:space="preserve"> </w:t>
      </w:r>
      <w:r>
        <w:rPr>
          <w:b w:val="0"/>
          <w:i/>
          <w:sz w:val="16"/>
          <w:szCs w:val="16"/>
        </w:rPr>
        <w:t>deferred,</w:t>
      </w:r>
      <w:r w:rsidR="009F48DA">
        <w:rPr>
          <w:b w:val="0"/>
          <w:i/>
          <w:sz w:val="16"/>
          <w:szCs w:val="16"/>
        </w:rPr>
        <w:t xml:space="preserve"> </w:t>
      </w:r>
      <w:r>
        <w:rPr>
          <w:b w:val="0"/>
          <w:i/>
          <w:sz w:val="16"/>
          <w:szCs w:val="16"/>
        </w:rPr>
        <w:t>closed defects</w:t>
      </w:r>
      <w:r w:rsidRPr="006A7C45">
        <w:rPr>
          <w:b w:val="0"/>
          <w:i/>
          <w:sz w:val="16"/>
          <w:szCs w:val="16"/>
        </w:rPr>
        <w:t>&gt;</w:t>
      </w:r>
    </w:p>
    <w:tbl>
      <w:tblPr>
        <w:tblStyle w:val="TableGrid"/>
        <w:tblW w:w="4855" w:type="dxa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900"/>
        <w:gridCol w:w="900"/>
        <w:gridCol w:w="990"/>
      </w:tblGrid>
      <w:tr w:rsidR="00036168" w:rsidRPr="002E44E8" w:rsidTr="00B4317B">
        <w:trPr>
          <w:trHeight w:val="287"/>
        </w:trPr>
        <w:tc>
          <w:tcPr>
            <w:tcW w:w="1345" w:type="dxa"/>
            <w:tcBorders>
              <w:tl2br w:val="single" w:sz="4" w:space="0" w:color="auto"/>
            </w:tcBorders>
            <w:shd w:val="clear" w:color="auto" w:fill="D31145"/>
          </w:tcPr>
          <w:p w:rsidR="00036168" w:rsidRPr="0096528C" w:rsidRDefault="00036168" w:rsidP="005E04C9">
            <w:pPr>
              <w:jc w:val="right"/>
              <w:rPr>
                <w:color w:val="FFFFFF" w:themeColor="background1"/>
                <w:sz w:val="16"/>
                <w:szCs w:val="16"/>
              </w:rPr>
            </w:pPr>
            <w:r w:rsidRPr="0096528C">
              <w:rPr>
                <w:b/>
                <w:color w:val="FFFFFF" w:themeColor="background1"/>
                <w:sz w:val="16"/>
                <w:szCs w:val="16"/>
              </w:rPr>
              <w:t xml:space="preserve">Status/Root Cause                                           </w:t>
            </w:r>
          </w:p>
          <w:p w:rsidR="00036168" w:rsidRPr="0096528C" w:rsidRDefault="00036168" w:rsidP="005E04C9">
            <w:pPr>
              <w:rPr>
                <w:b/>
                <w:color w:val="FFFFFF" w:themeColor="background1"/>
              </w:rPr>
            </w:pPr>
            <w:r w:rsidRPr="0096528C">
              <w:rPr>
                <w:b/>
                <w:color w:val="FFFFFF" w:themeColor="background1"/>
                <w:sz w:val="16"/>
                <w:szCs w:val="16"/>
              </w:rPr>
              <w:t>Priority</w:t>
            </w:r>
          </w:p>
        </w:tc>
        <w:tc>
          <w:tcPr>
            <w:tcW w:w="720" w:type="dxa"/>
            <w:shd w:val="clear" w:color="auto" w:fill="D31145"/>
            <w:vAlign w:val="center"/>
          </w:tcPr>
          <w:p w:rsidR="00036168" w:rsidRPr="0096528C" w:rsidRDefault="00036168" w:rsidP="00B4317B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96528C">
              <w:rPr>
                <w:b/>
                <w:color w:val="FFFFFF" w:themeColor="background1"/>
                <w:sz w:val="16"/>
                <w:szCs w:val="16"/>
              </w:rPr>
              <w:t>Open</w:t>
            </w:r>
          </w:p>
        </w:tc>
        <w:tc>
          <w:tcPr>
            <w:tcW w:w="900" w:type="dxa"/>
            <w:shd w:val="clear" w:color="auto" w:fill="D31145"/>
            <w:vAlign w:val="center"/>
          </w:tcPr>
          <w:p w:rsidR="00036168" w:rsidRPr="0096528C" w:rsidRDefault="00036168" w:rsidP="00B4317B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96528C">
              <w:rPr>
                <w:b/>
                <w:color w:val="FFFFFF" w:themeColor="background1"/>
                <w:sz w:val="16"/>
                <w:szCs w:val="16"/>
              </w:rPr>
              <w:t>Deferred</w:t>
            </w:r>
          </w:p>
        </w:tc>
        <w:tc>
          <w:tcPr>
            <w:tcW w:w="900" w:type="dxa"/>
            <w:shd w:val="clear" w:color="auto" w:fill="D31145"/>
            <w:vAlign w:val="center"/>
          </w:tcPr>
          <w:p w:rsidR="00036168" w:rsidRPr="0096528C" w:rsidRDefault="00036168" w:rsidP="00B4317B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96528C">
              <w:rPr>
                <w:b/>
                <w:color w:val="FFFFFF" w:themeColor="background1"/>
                <w:sz w:val="16"/>
                <w:szCs w:val="16"/>
              </w:rPr>
              <w:t>Closed</w:t>
            </w:r>
          </w:p>
        </w:tc>
        <w:tc>
          <w:tcPr>
            <w:tcW w:w="990" w:type="dxa"/>
            <w:shd w:val="clear" w:color="auto" w:fill="D31145"/>
            <w:vAlign w:val="center"/>
          </w:tcPr>
          <w:p w:rsidR="00036168" w:rsidRPr="0096528C" w:rsidRDefault="00B4317B" w:rsidP="00B4317B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Total</w:t>
            </w:r>
          </w:p>
        </w:tc>
      </w:tr>
      <w:tr w:rsidR="00B4317B" w:rsidRPr="002E44E8" w:rsidTr="00B4317B">
        <w:tc>
          <w:tcPr>
            <w:tcW w:w="1345" w:type="dxa"/>
          </w:tcPr>
          <w:p w:rsidR="00B4317B" w:rsidRPr="00553A13" w:rsidRDefault="00B4317B" w:rsidP="005E04C9">
            <w:pPr>
              <w:rPr>
                <w:sz w:val="18"/>
                <w:szCs w:val="18"/>
              </w:rPr>
            </w:pPr>
            <w:r w:rsidRPr="00553A13">
              <w:rPr>
                <w:sz w:val="18"/>
                <w:szCs w:val="18"/>
              </w:rPr>
              <w:t>Critical</w:t>
            </w:r>
          </w:p>
        </w:tc>
        <w:tc>
          <w:tcPr>
            <w:tcW w:w="72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9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</w:tr>
      <w:tr w:rsidR="00B4317B" w:rsidRPr="002E44E8" w:rsidTr="00B4317B">
        <w:tc>
          <w:tcPr>
            <w:tcW w:w="1345" w:type="dxa"/>
          </w:tcPr>
          <w:p w:rsidR="00B4317B" w:rsidRPr="00553A13" w:rsidRDefault="00B4317B" w:rsidP="005E04C9">
            <w:pPr>
              <w:rPr>
                <w:sz w:val="18"/>
                <w:szCs w:val="18"/>
              </w:rPr>
            </w:pPr>
            <w:r w:rsidRPr="00553A13">
              <w:rPr>
                <w:sz w:val="18"/>
                <w:szCs w:val="18"/>
              </w:rPr>
              <w:t>High</w:t>
            </w:r>
          </w:p>
        </w:tc>
        <w:tc>
          <w:tcPr>
            <w:tcW w:w="72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9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</w:tr>
      <w:tr w:rsidR="00B4317B" w:rsidRPr="002E44E8" w:rsidTr="00B4317B">
        <w:tc>
          <w:tcPr>
            <w:tcW w:w="1345" w:type="dxa"/>
          </w:tcPr>
          <w:p w:rsidR="00B4317B" w:rsidRPr="00553A13" w:rsidRDefault="00B4317B" w:rsidP="005E04C9">
            <w:pPr>
              <w:rPr>
                <w:sz w:val="18"/>
                <w:szCs w:val="18"/>
              </w:rPr>
            </w:pPr>
            <w:r w:rsidRPr="00553A13">
              <w:rPr>
                <w:sz w:val="18"/>
                <w:szCs w:val="18"/>
              </w:rPr>
              <w:t>Medium</w:t>
            </w:r>
          </w:p>
        </w:tc>
        <w:tc>
          <w:tcPr>
            <w:tcW w:w="72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9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</w:tr>
      <w:tr w:rsidR="00B4317B" w:rsidRPr="002E44E8" w:rsidTr="00B4317B">
        <w:tc>
          <w:tcPr>
            <w:tcW w:w="1345" w:type="dxa"/>
          </w:tcPr>
          <w:p w:rsidR="00B4317B" w:rsidRPr="00553A13" w:rsidRDefault="00B4317B" w:rsidP="005E04C9">
            <w:pPr>
              <w:rPr>
                <w:sz w:val="18"/>
                <w:szCs w:val="18"/>
              </w:rPr>
            </w:pPr>
            <w:r w:rsidRPr="00553A13">
              <w:rPr>
                <w:sz w:val="18"/>
                <w:szCs w:val="18"/>
              </w:rPr>
              <w:t>Low</w:t>
            </w:r>
          </w:p>
        </w:tc>
        <w:tc>
          <w:tcPr>
            <w:tcW w:w="72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  <w:tc>
          <w:tcPr>
            <w:tcW w:w="990" w:type="dxa"/>
          </w:tcPr>
          <w:p w:rsidR="00B4317B" w:rsidRPr="00F234C1" w:rsidRDefault="00B4317B" w:rsidP="005E04C9">
            <w:pPr>
              <w:rPr>
                <w:szCs w:val="24"/>
              </w:rPr>
            </w:pPr>
          </w:p>
        </w:tc>
      </w:tr>
    </w:tbl>
    <w:p w:rsidR="00036168" w:rsidRDefault="00036168" w:rsidP="00036168">
      <w:pPr>
        <w:spacing w:before="120" w:after="120"/>
      </w:pPr>
      <w:r>
        <w:t xml:space="preserve">For any outstanding </w:t>
      </w:r>
      <w:r w:rsidRPr="0075504D">
        <w:t xml:space="preserve">“Open” and “Deferred” defects, </w:t>
      </w:r>
      <w:r>
        <w:t>please fill in details as below</w:t>
      </w:r>
    </w:p>
    <w:tbl>
      <w:tblPr>
        <w:tblStyle w:val="TableGrid"/>
        <w:tblpPr w:leftFromText="180" w:rightFromText="180" w:vertAnchor="text" w:tblpY="84"/>
        <w:tblW w:w="0" w:type="auto"/>
        <w:tblLook w:val="04A0" w:firstRow="1" w:lastRow="0" w:firstColumn="1" w:lastColumn="0" w:noHBand="0" w:noVBand="1"/>
      </w:tblPr>
      <w:tblGrid>
        <w:gridCol w:w="1345"/>
        <w:gridCol w:w="3600"/>
        <w:gridCol w:w="1080"/>
        <w:gridCol w:w="2970"/>
      </w:tblGrid>
      <w:tr w:rsidR="00036168" w:rsidRPr="002E44E8" w:rsidTr="00243B20">
        <w:tc>
          <w:tcPr>
            <w:tcW w:w="1345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Defect #</w:t>
            </w:r>
          </w:p>
        </w:tc>
        <w:tc>
          <w:tcPr>
            <w:tcW w:w="360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Priority</w:t>
            </w:r>
          </w:p>
        </w:tc>
        <w:tc>
          <w:tcPr>
            <w:tcW w:w="2970" w:type="dxa"/>
            <w:shd w:val="clear" w:color="auto" w:fill="D31145"/>
          </w:tcPr>
          <w:p w:rsidR="00036168" w:rsidRPr="00243B20" w:rsidRDefault="00036168" w:rsidP="005E04C9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243B20">
              <w:rPr>
                <w:b/>
                <w:color w:val="FFFFFF" w:themeColor="background1"/>
                <w:sz w:val="18"/>
                <w:szCs w:val="18"/>
              </w:rPr>
              <w:t>Agreed remediation actions</w:t>
            </w:r>
          </w:p>
        </w:tc>
      </w:tr>
      <w:tr w:rsidR="00036168" w:rsidRPr="002E44E8" w:rsidTr="00243B20">
        <w:tc>
          <w:tcPr>
            <w:tcW w:w="1345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</w:tr>
      <w:tr w:rsidR="00036168" w:rsidRPr="002E44E8" w:rsidTr="00243B20">
        <w:tc>
          <w:tcPr>
            <w:tcW w:w="1345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036168" w:rsidRPr="002E44E8" w:rsidRDefault="00036168" w:rsidP="005E04C9">
            <w:pPr>
              <w:rPr>
                <w:sz w:val="24"/>
                <w:szCs w:val="24"/>
              </w:rPr>
            </w:pPr>
          </w:p>
        </w:tc>
      </w:tr>
    </w:tbl>
    <w:bookmarkEnd w:id="8"/>
    <w:p w:rsidR="00036168" w:rsidRPr="00373A08" w:rsidRDefault="00036168" w:rsidP="00036168">
      <w:pPr>
        <w:pStyle w:val="Heading1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bookmarkStart w:id="9" w:name="_Toc8815787"/>
      <w:r w:rsidRPr="00373A08">
        <w:t>Test Results</w:t>
      </w:r>
      <w:r>
        <w:fldChar w:fldCharType="end"/>
      </w:r>
      <w:r w:rsidRPr="00373A08">
        <w:t xml:space="preserve"> Approval</w:t>
      </w:r>
      <w:bookmarkEnd w:id="9"/>
    </w:p>
    <w:tbl>
      <w:tblPr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36168" w:rsidRPr="009D1394" w:rsidTr="00C072E3">
        <w:tc>
          <w:tcPr>
            <w:tcW w:w="1615" w:type="dxa"/>
          </w:tcPr>
          <w:p w:rsidR="00036168" w:rsidRPr="00A23EDD" w:rsidRDefault="00036168" w:rsidP="005E04C9">
            <w:pPr>
              <w:spacing w:before="20" w:after="20"/>
              <w:rPr>
                <w:rFonts w:cs="Arial"/>
              </w:rPr>
            </w:pPr>
            <w:r w:rsidRPr="00A23EDD">
              <w:rPr>
                <w:rFonts w:cs="Arial"/>
              </w:rPr>
              <w:t>Print Name: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:rsidR="00036168" w:rsidRPr="00A23EDD" w:rsidRDefault="00036168" w:rsidP="005E04C9">
            <w:pPr>
              <w:rPr>
                <w:rFonts w:cs="Arial"/>
              </w:rPr>
            </w:pPr>
          </w:p>
        </w:tc>
        <w:tc>
          <w:tcPr>
            <w:tcW w:w="900" w:type="dxa"/>
          </w:tcPr>
          <w:p w:rsidR="00036168" w:rsidRPr="009D1394" w:rsidRDefault="00036168" w:rsidP="005E04C9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036168" w:rsidRPr="009D1394" w:rsidRDefault="00036168" w:rsidP="005E04C9">
            <w:pPr>
              <w:rPr>
                <w:rFonts w:cs="Arial"/>
              </w:rPr>
            </w:pPr>
          </w:p>
        </w:tc>
      </w:tr>
      <w:tr w:rsidR="00036168" w:rsidRPr="009D1394" w:rsidTr="00C072E3">
        <w:tc>
          <w:tcPr>
            <w:tcW w:w="1615" w:type="dxa"/>
          </w:tcPr>
          <w:p w:rsidR="00036168" w:rsidRPr="00A23EDD" w:rsidRDefault="00036168" w:rsidP="005E04C9">
            <w:pPr>
              <w:spacing w:before="20" w:after="20"/>
              <w:rPr>
                <w:rFonts w:cs="Arial"/>
              </w:rPr>
            </w:pPr>
            <w:r w:rsidRPr="00A23EDD">
              <w:rPr>
                <w:rFonts w:cs="Arial"/>
              </w:rPr>
              <w:t>Title</w:t>
            </w:r>
            <w:r>
              <w:rPr>
                <w:rFonts w:cs="Arial"/>
              </w:rPr>
              <w:t>/Role</w:t>
            </w:r>
            <w:r w:rsidRPr="00A23EDD">
              <w:rPr>
                <w:rFonts w:cs="Arial"/>
              </w:rPr>
              <w:t>:</w:t>
            </w:r>
          </w:p>
        </w:tc>
        <w:tc>
          <w:tcPr>
            <w:tcW w:w="4505" w:type="dxa"/>
            <w:tcBorders>
              <w:top w:val="single" w:sz="4" w:space="0" w:color="auto"/>
              <w:bottom w:val="single" w:sz="4" w:space="0" w:color="auto"/>
            </w:tcBorders>
          </w:tcPr>
          <w:p w:rsidR="00036168" w:rsidRPr="00A23EDD" w:rsidRDefault="00036168" w:rsidP="005E04C9">
            <w:pPr>
              <w:rPr>
                <w:rFonts w:cs="Arial"/>
              </w:rPr>
            </w:pPr>
          </w:p>
        </w:tc>
        <w:tc>
          <w:tcPr>
            <w:tcW w:w="900" w:type="dxa"/>
          </w:tcPr>
          <w:p w:rsidR="00036168" w:rsidRPr="009D1394" w:rsidRDefault="00036168" w:rsidP="005E04C9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036168" w:rsidRPr="009D1394" w:rsidRDefault="00036168" w:rsidP="005E04C9">
            <w:pPr>
              <w:rPr>
                <w:rFonts w:cs="Arial"/>
              </w:rPr>
            </w:pPr>
          </w:p>
        </w:tc>
      </w:tr>
      <w:tr w:rsidR="00036168" w:rsidRPr="009D1394" w:rsidTr="00C072E3">
        <w:tc>
          <w:tcPr>
            <w:tcW w:w="1615" w:type="dxa"/>
          </w:tcPr>
          <w:p w:rsidR="00036168" w:rsidRPr="00A23EDD" w:rsidRDefault="00036168" w:rsidP="005E04C9">
            <w:pPr>
              <w:spacing w:before="20" w:after="20"/>
              <w:rPr>
                <w:rFonts w:cs="Arial"/>
              </w:rPr>
            </w:pPr>
            <w:r w:rsidRPr="00A23EDD">
              <w:rPr>
                <w:rFonts w:cs="Arial"/>
              </w:rPr>
              <w:t>Date:</w:t>
            </w:r>
          </w:p>
        </w:tc>
        <w:tc>
          <w:tcPr>
            <w:tcW w:w="4505" w:type="dxa"/>
            <w:tcBorders>
              <w:top w:val="single" w:sz="4" w:space="0" w:color="auto"/>
              <w:bottom w:val="single" w:sz="4" w:space="0" w:color="auto"/>
            </w:tcBorders>
          </w:tcPr>
          <w:p w:rsidR="00036168" w:rsidRPr="00A23EDD" w:rsidRDefault="00036168" w:rsidP="005E04C9">
            <w:pPr>
              <w:rPr>
                <w:rFonts w:cs="Arial"/>
              </w:rPr>
            </w:pPr>
          </w:p>
        </w:tc>
        <w:tc>
          <w:tcPr>
            <w:tcW w:w="900" w:type="dxa"/>
          </w:tcPr>
          <w:p w:rsidR="00036168" w:rsidRPr="009D1394" w:rsidRDefault="00036168" w:rsidP="005E04C9">
            <w:pPr>
              <w:rPr>
                <w:rFonts w:cs="Arial"/>
              </w:rPr>
            </w:pPr>
          </w:p>
        </w:tc>
        <w:tc>
          <w:tcPr>
            <w:tcW w:w="1800" w:type="dxa"/>
          </w:tcPr>
          <w:p w:rsidR="00036168" w:rsidRPr="009D1394" w:rsidRDefault="00036168" w:rsidP="005E04C9">
            <w:pPr>
              <w:rPr>
                <w:rFonts w:cs="Arial"/>
              </w:rPr>
            </w:pPr>
          </w:p>
        </w:tc>
      </w:tr>
      <w:bookmarkEnd w:id="0"/>
      <w:bookmarkEnd w:id="1"/>
      <w:bookmarkEnd w:id="2"/>
    </w:tbl>
    <w:p w:rsidR="00036168" w:rsidRDefault="00036168" w:rsidP="00036168">
      <w:pPr>
        <w:spacing w:after="120"/>
        <w:rPr>
          <w:rFonts w:cs="Arial"/>
          <w:b/>
          <w:color w:val="FF9900"/>
        </w:rPr>
      </w:pPr>
    </w:p>
    <w:sectPr w:rsidR="00036168" w:rsidSect="00D67C3B">
      <w:headerReference w:type="default" r:id="rId11"/>
      <w:footerReference w:type="default" r:id="rId12"/>
      <w:footerReference w:type="first" r:id="rId13"/>
      <w:pgSz w:w="11907" w:h="16840" w:code="9"/>
      <w:pgMar w:top="1800" w:right="1440" w:bottom="1440" w:left="1440" w:header="180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8EC" w:rsidRDefault="00A138EC">
      <w:r>
        <w:separator/>
      </w:r>
    </w:p>
  </w:endnote>
  <w:endnote w:type="continuationSeparator" w:id="0">
    <w:p w:rsidR="00A138EC" w:rsidRDefault="00A1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168" w:rsidRPr="00EF4A08" w:rsidRDefault="00036168" w:rsidP="00036168">
    <w:pPr>
      <w:pStyle w:val="Footer"/>
      <w:tabs>
        <w:tab w:val="clear" w:pos="4320"/>
        <w:tab w:val="clear" w:pos="8640"/>
        <w:tab w:val="left" w:pos="2595"/>
      </w:tabs>
      <w:jc w:val="both"/>
      <w:rPr>
        <w:sz w:val="18"/>
        <w:szCs w:val="18"/>
      </w:rPr>
    </w:pPr>
    <w:r w:rsidRPr="009758FD">
      <w:rPr>
        <w:color w:val="FF9900"/>
        <w:sz w:val="18"/>
        <w:szCs w:val="18"/>
      </w:rPr>
      <w:t>Project name</w:t>
    </w:r>
    <w:r w:rsidRPr="00EF4A08">
      <w:rPr>
        <w:sz w:val="18"/>
        <w:szCs w:val="18"/>
      </w:rPr>
      <w:t xml:space="preserve"> –</w:t>
    </w:r>
    <w:r>
      <w:rPr>
        <w:sz w:val="18"/>
        <w:szCs w:val="18"/>
      </w:rPr>
      <w:t xml:space="preserve"> </w:t>
    </w:r>
    <w:r w:rsidR="006B6FE7">
      <w:rPr>
        <w:sz w:val="18"/>
        <w:szCs w:val="18"/>
      </w:rPr>
      <w:t>SIT</w:t>
    </w:r>
    <w:r>
      <w:rPr>
        <w:sz w:val="18"/>
        <w:szCs w:val="18"/>
      </w:rPr>
      <w:t xml:space="preserve"> Test </w:t>
    </w:r>
    <w:r w:rsidRPr="00373A08">
      <w:rPr>
        <w:sz w:val="18"/>
        <w:szCs w:val="18"/>
      </w:rPr>
      <w:t xml:space="preserve">Completion </w:t>
    </w:r>
    <w:r>
      <w:rPr>
        <w:sz w:val="18"/>
        <w:szCs w:val="18"/>
      </w:rPr>
      <w:t>Certificate</w:t>
    </w:r>
    <w:r>
      <w:rPr>
        <w:sz w:val="18"/>
        <w:szCs w:val="18"/>
      </w:rPr>
      <w:tab/>
    </w:r>
    <w:r>
      <w:rPr>
        <w:color w:val="0000FF"/>
        <w:sz w:val="18"/>
        <w:szCs w:val="18"/>
      </w:rPr>
      <w:tab/>
    </w:r>
    <w:r>
      <w:rPr>
        <w:color w:val="0000FF"/>
        <w:sz w:val="18"/>
        <w:szCs w:val="18"/>
      </w:rPr>
      <w:tab/>
    </w:r>
    <w:r>
      <w:rPr>
        <w:color w:val="0000FF"/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EF4A08">
      <w:rPr>
        <w:sz w:val="18"/>
        <w:szCs w:val="18"/>
      </w:rPr>
      <w:t xml:space="preserve">Page </w:t>
    </w:r>
    <w:r w:rsidRPr="00EF4A08">
      <w:rPr>
        <w:sz w:val="18"/>
        <w:szCs w:val="18"/>
      </w:rPr>
      <w:fldChar w:fldCharType="begin"/>
    </w:r>
    <w:r w:rsidRPr="00EF4A08">
      <w:rPr>
        <w:sz w:val="18"/>
        <w:szCs w:val="18"/>
      </w:rPr>
      <w:instrText xml:space="preserve"> PAGE </w:instrText>
    </w:r>
    <w:r w:rsidRPr="00EF4A08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EF4A08">
      <w:rPr>
        <w:sz w:val="18"/>
        <w:szCs w:val="18"/>
      </w:rPr>
      <w:fldChar w:fldCharType="end"/>
    </w:r>
    <w:r w:rsidRPr="00EF4A08">
      <w:rPr>
        <w:sz w:val="18"/>
        <w:szCs w:val="18"/>
      </w:rPr>
      <w:t xml:space="preserve"> of </w:t>
    </w:r>
    <w:r w:rsidRPr="00EF4A08">
      <w:rPr>
        <w:sz w:val="18"/>
        <w:szCs w:val="18"/>
      </w:rPr>
      <w:fldChar w:fldCharType="begin"/>
    </w:r>
    <w:r w:rsidRPr="00EF4A08">
      <w:rPr>
        <w:sz w:val="18"/>
        <w:szCs w:val="18"/>
      </w:rPr>
      <w:instrText xml:space="preserve"> NUMPAGES </w:instrText>
    </w:r>
    <w:r w:rsidRPr="00EF4A08">
      <w:rPr>
        <w:sz w:val="18"/>
        <w:szCs w:val="18"/>
      </w:rPr>
      <w:fldChar w:fldCharType="separate"/>
    </w:r>
    <w:r>
      <w:rPr>
        <w:sz w:val="18"/>
        <w:szCs w:val="18"/>
      </w:rPr>
      <w:t>2</w:t>
    </w:r>
    <w:r w:rsidRPr="00EF4A08">
      <w:rPr>
        <w:sz w:val="18"/>
        <w:szCs w:val="18"/>
      </w:rPr>
      <w:fldChar w:fldCharType="end"/>
    </w:r>
  </w:p>
  <w:p w:rsidR="00036168" w:rsidRPr="00EF4A08" w:rsidRDefault="00036168" w:rsidP="00036168">
    <w:pPr>
      <w:pStyle w:val="Footer"/>
      <w:tabs>
        <w:tab w:val="clear" w:pos="4320"/>
        <w:tab w:val="clear" w:pos="8640"/>
        <w:tab w:val="left" w:pos="2595"/>
      </w:tabs>
      <w:rPr>
        <w:sz w:val="18"/>
        <w:szCs w:val="18"/>
      </w:rPr>
    </w:pPr>
    <w:r w:rsidRPr="00EF4A08">
      <w:rPr>
        <w:sz w:val="18"/>
        <w:szCs w:val="18"/>
      </w:rPr>
      <w:t>AIA PROPRIETARY &amp; CONFIDENTAL</w:t>
    </w:r>
  </w:p>
  <w:p w:rsidR="00036168" w:rsidRDefault="00036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970"/>
      <w:gridCol w:w="2972"/>
      <w:gridCol w:w="3085"/>
    </w:tblGrid>
    <w:tr w:rsidR="004B47D9" w:rsidRPr="00987352" w:rsidTr="00987352">
      <w:tc>
        <w:tcPr>
          <w:tcW w:w="3284" w:type="dxa"/>
          <w:shd w:val="clear" w:color="auto" w:fill="auto"/>
        </w:tcPr>
        <w:p w:rsidR="004B47D9" w:rsidRPr="00987352" w:rsidRDefault="004B47D9" w:rsidP="00987352">
          <w:pPr>
            <w:pStyle w:val="Footer"/>
            <w:jc w:val="both"/>
            <w:rPr>
              <w:rFonts w:cs="Arial"/>
              <w:sz w:val="16"/>
              <w:szCs w:val="22"/>
            </w:rPr>
          </w:pPr>
          <w:r w:rsidRPr="00987352">
            <w:rPr>
              <w:rFonts w:cs="Arial" w:hint="eastAsia"/>
              <w:sz w:val="16"/>
              <w:szCs w:val="22"/>
            </w:rPr>
            <w:t>Template V</w:t>
          </w:r>
          <w:r w:rsidRPr="00987352">
            <w:rPr>
              <w:rFonts w:cs="Arial"/>
              <w:sz w:val="16"/>
              <w:szCs w:val="22"/>
            </w:rPr>
            <w:t xml:space="preserve">ersion: </w:t>
          </w:r>
          <w:r w:rsidRPr="00987352">
            <w:rPr>
              <w:rFonts w:cs="Arial" w:hint="eastAsia"/>
              <w:sz w:val="16"/>
              <w:szCs w:val="22"/>
            </w:rPr>
            <w:t>0</w:t>
          </w:r>
          <w:r w:rsidRPr="00987352">
            <w:rPr>
              <w:rFonts w:cs="Arial"/>
              <w:sz w:val="16"/>
              <w:szCs w:val="22"/>
            </w:rPr>
            <w:t>1</w:t>
          </w:r>
          <w:r w:rsidRPr="00987352">
            <w:rPr>
              <w:rFonts w:cs="Arial" w:hint="eastAsia"/>
              <w:sz w:val="16"/>
              <w:szCs w:val="22"/>
            </w:rPr>
            <w:t>.0</w:t>
          </w:r>
          <w:r w:rsidRPr="00987352">
            <w:rPr>
              <w:rFonts w:cs="Arial"/>
              <w:sz w:val="16"/>
              <w:szCs w:val="22"/>
            </w:rPr>
            <w:t xml:space="preserve">0                                            </w:t>
          </w:r>
        </w:p>
      </w:tc>
      <w:tc>
        <w:tcPr>
          <w:tcW w:w="3285" w:type="dxa"/>
          <w:shd w:val="clear" w:color="auto" w:fill="auto"/>
        </w:tcPr>
        <w:p w:rsidR="004B47D9" w:rsidRPr="00987352" w:rsidRDefault="004B47D9" w:rsidP="00987352">
          <w:pPr>
            <w:pStyle w:val="Footer"/>
            <w:jc w:val="center"/>
            <w:rPr>
              <w:rFonts w:cs="Arial"/>
              <w:sz w:val="16"/>
              <w:szCs w:val="22"/>
            </w:rPr>
          </w:pPr>
          <w:r w:rsidRPr="00987352">
            <w:rPr>
              <w:rFonts w:cs="Arial" w:hint="eastAsia"/>
              <w:sz w:val="16"/>
              <w:szCs w:val="22"/>
            </w:rPr>
            <w:t xml:space="preserve">AIA </w:t>
          </w:r>
          <w:r w:rsidRPr="00987352">
            <w:rPr>
              <w:rFonts w:cs="Arial"/>
              <w:sz w:val="16"/>
              <w:szCs w:val="22"/>
            </w:rPr>
            <w:t>- A</w:t>
          </w:r>
          <w:r w:rsidRPr="00987352">
            <w:rPr>
              <w:rFonts w:cs="Arial" w:hint="eastAsia"/>
              <w:sz w:val="16"/>
              <w:szCs w:val="22"/>
            </w:rPr>
            <w:t xml:space="preserve">ll </w:t>
          </w:r>
          <w:r w:rsidRPr="00987352">
            <w:rPr>
              <w:rFonts w:cs="Arial"/>
              <w:sz w:val="16"/>
              <w:szCs w:val="22"/>
            </w:rPr>
            <w:t>R</w:t>
          </w:r>
          <w:r w:rsidRPr="00987352">
            <w:rPr>
              <w:rFonts w:cs="Arial" w:hint="eastAsia"/>
              <w:sz w:val="16"/>
              <w:szCs w:val="22"/>
            </w:rPr>
            <w:t xml:space="preserve">ights </w:t>
          </w:r>
          <w:r w:rsidRPr="00987352">
            <w:rPr>
              <w:rFonts w:cs="Arial"/>
              <w:sz w:val="16"/>
              <w:szCs w:val="22"/>
            </w:rPr>
            <w:t>R</w:t>
          </w:r>
          <w:r w:rsidRPr="00987352">
            <w:rPr>
              <w:rFonts w:cs="Arial" w:hint="eastAsia"/>
              <w:sz w:val="16"/>
              <w:szCs w:val="22"/>
            </w:rPr>
            <w:t>eserved</w:t>
          </w:r>
        </w:p>
      </w:tc>
      <w:tc>
        <w:tcPr>
          <w:tcW w:w="3462" w:type="dxa"/>
          <w:shd w:val="clear" w:color="auto" w:fill="auto"/>
        </w:tcPr>
        <w:p w:rsidR="004B47D9" w:rsidRPr="00987352" w:rsidRDefault="004B47D9" w:rsidP="00987352">
          <w:pPr>
            <w:pStyle w:val="Footer"/>
            <w:jc w:val="right"/>
            <w:rPr>
              <w:rFonts w:cs="Arial"/>
              <w:sz w:val="16"/>
              <w:szCs w:val="22"/>
            </w:rPr>
          </w:pPr>
          <w:r w:rsidRPr="00987352">
            <w:rPr>
              <w:rFonts w:cs="Arial"/>
              <w:sz w:val="16"/>
              <w:szCs w:val="22"/>
            </w:rPr>
            <w:t xml:space="preserve">Page </w:t>
          </w:r>
          <w:r w:rsidRPr="00987352">
            <w:rPr>
              <w:rFonts w:cs="Arial"/>
              <w:sz w:val="16"/>
              <w:szCs w:val="22"/>
            </w:rPr>
            <w:fldChar w:fldCharType="begin"/>
          </w:r>
          <w:r w:rsidRPr="00987352">
            <w:rPr>
              <w:rFonts w:cs="Arial"/>
              <w:sz w:val="16"/>
              <w:szCs w:val="22"/>
            </w:rPr>
            <w:instrText xml:space="preserve"> PAGE </w:instrText>
          </w:r>
          <w:r w:rsidRPr="00987352">
            <w:rPr>
              <w:rFonts w:cs="Arial"/>
              <w:sz w:val="16"/>
              <w:szCs w:val="22"/>
            </w:rPr>
            <w:fldChar w:fldCharType="separate"/>
          </w:r>
          <w:r w:rsidRPr="00987352">
            <w:rPr>
              <w:rFonts w:cs="Arial"/>
              <w:noProof/>
              <w:sz w:val="16"/>
              <w:szCs w:val="22"/>
            </w:rPr>
            <w:t>i</w:t>
          </w:r>
          <w:r w:rsidRPr="00987352">
            <w:rPr>
              <w:rFonts w:cs="Arial"/>
              <w:sz w:val="16"/>
              <w:szCs w:val="22"/>
            </w:rPr>
            <w:fldChar w:fldCharType="end"/>
          </w:r>
        </w:p>
      </w:tc>
    </w:tr>
  </w:tbl>
  <w:p w:rsidR="004B47D9" w:rsidRDefault="004B47D9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8EC" w:rsidRDefault="00A138EC">
      <w:r>
        <w:separator/>
      </w:r>
    </w:p>
  </w:footnote>
  <w:footnote w:type="continuationSeparator" w:id="0">
    <w:p w:rsidR="00A138EC" w:rsidRDefault="00A13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168" w:rsidRDefault="00036168" w:rsidP="00036168">
    <w:pPr>
      <w:rPr>
        <w:rFonts w:cs="Arial"/>
        <w:b/>
      </w:rPr>
    </w:pPr>
    <w:r>
      <w:rPr>
        <w:rFonts w:cs="Arial"/>
        <w:b/>
        <w:noProof/>
      </w:rPr>
      <w:drawing>
        <wp:inline distT="0" distB="0" distL="0" distR="0" wp14:anchorId="0CE64DBF" wp14:editId="7A414E2F">
          <wp:extent cx="511810" cy="50482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80655">
      <w:rPr>
        <w:rFonts w:cs="Arial"/>
        <w:b/>
      </w:rPr>
      <w:t>A</w:t>
    </w:r>
    <w:r>
      <w:rPr>
        <w:rFonts w:cs="Arial"/>
        <w:b/>
      </w:rPr>
      <w:t xml:space="preserve">IA International </w:t>
    </w:r>
    <w:r w:rsidRPr="00F80655">
      <w:rPr>
        <w:rFonts w:cs="Arial"/>
        <w:b/>
      </w:rPr>
      <w:t>Limited</w:t>
    </w:r>
  </w:p>
  <w:p w:rsidR="00036168" w:rsidRPr="00D75D24" w:rsidRDefault="00036168" w:rsidP="00036168">
    <w:pPr>
      <w:rPr>
        <w:rFonts w:cs="Arial"/>
        <w:b/>
        <w:sz w:val="15"/>
        <w:szCs w:val="15"/>
      </w:rPr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614AF3" wp14:editId="4D851914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715000" cy="0"/>
              <wp:effectExtent l="0" t="0" r="0" b="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28B10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5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E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0CJ3pjSsgoFJbG2qjJ/VqnjX97pDSVUvUnkeGb2cDaVnISN6lhI0zgL/rv2gGMeTgdWzT&#10;qbFdgIQGoFNU43xTg588onA4fcyma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"/>
          </w:pict>
        </mc:Fallback>
      </mc:AlternateContent>
    </w:r>
  </w:p>
  <w:p w:rsidR="00036168" w:rsidRDefault="00036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B589C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5DE24F5"/>
    <w:multiLevelType w:val="hybridMultilevel"/>
    <w:tmpl w:val="0E287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71FAD"/>
    <w:multiLevelType w:val="hybridMultilevel"/>
    <w:tmpl w:val="D7489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501776"/>
    <w:multiLevelType w:val="hybridMultilevel"/>
    <w:tmpl w:val="77EC0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96122"/>
    <w:multiLevelType w:val="singleLevel"/>
    <w:tmpl w:val="8EC822C2"/>
    <w:lvl w:ilvl="0">
      <w:start w:val="1"/>
      <w:numFmt w:val="decimal"/>
      <w:pStyle w:val="Bullet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673704C"/>
    <w:multiLevelType w:val="hybridMultilevel"/>
    <w:tmpl w:val="BE2A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7B4B01"/>
    <w:multiLevelType w:val="hybridMultilevel"/>
    <w:tmpl w:val="73D2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E295F"/>
    <w:multiLevelType w:val="singleLevel"/>
    <w:tmpl w:val="C5B8C05C"/>
    <w:lvl w:ilvl="0">
      <w:start w:val="1"/>
      <w:numFmt w:val="bullet"/>
      <w:pStyle w:val="TextBullet1"/>
      <w:lvlText w:val=""/>
      <w:lvlJc w:val="left"/>
      <w:pPr>
        <w:tabs>
          <w:tab w:val="num" w:pos="1080"/>
        </w:tabs>
        <w:ind w:left="1080" w:hanging="533"/>
      </w:pPr>
      <w:rPr>
        <w:rFonts w:ascii="Symbol" w:hAnsi="Symbol" w:hint="default"/>
      </w:rPr>
    </w:lvl>
  </w:abstractNum>
  <w:abstractNum w:abstractNumId="9" w15:restartNumberingAfterBreak="0">
    <w:nsid w:val="67C95FF3"/>
    <w:multiLevelType w:val="hybridMultilevel"/>
    <w:tmpl w:val="E9C0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D41F0"/>
    <w:multiLevelType w:val="multilevel"/>
    <w:tmpl w:val="B32AF6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3.%1.%2.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D0E4F2C"/>
    <w:multiLevelType w:val="hybridMultilevel"/>
    <w:tmpl w:val="2DCC3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3707DE"/>
    <w:multiLevelType w:val="hybridMultilevel"/>
    <w:tmpl w:val="2646C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11"/>
  </w:num>
  <w:num w:numId="13">
    <w:abstractNumId w:val="4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EE"/>
    <w:rsid w:val="00002638"/>
    <w:rsid w:val="00005B24"/>
    <w:rsid w:val="00026A91"/>
    <w:rsid w:val="00034C44"/>
    <w:rsid w:val="00036168"/>
    <w:rsid w:val="00047C09"/>
    <w:rsid w:val="00050224"/>
    <w:rsid w:val="000547E8"/>
    <w:rsid w:val="00055F85"/>
    <w:rsid w:val="000970F7"/>
    <w:rsid w:val="000E1CD5"/>
    <w:rsid w:val="000E28C3"/>
    <w:rsid w:val="000E4F66"/>
    <w:rsid w:val="000F48B2"/>
    <w:rsid w:val="00110225"/>
    <w:rsid w:val="0011554E"/>
    <w:rsid w:val="00125B70"/>
    <w:rsid w:val="00132FF4"/>
    <w:rsid w:val="00133034"/>
    <w:rsid w:val="00162CF8"/>
    <w:rsid w:val="00163A68"/>
    <w:rsid w:val="00166775"/>
    <w:rsid w:val="00170E3C"/>
    <w:rsid w:val="00184523"/>
    <w:rsid w:val="001865FF"/>
    <w:rsid w:val="001928F2"/>
    <w:rsid w:val="001B2E30"/>
    <w:rsid w:val="001C2188"/>
    <w:rsid w:val="001C5265"/>
    <w:rsid w:val="001D1BB3"/>
    <w:rsid w:val="001D50C8"/>
    <w:rsid w:val="001F2D13"/>
    <w:rsid w:val="00201FF3"/>
    <w:rsid w:val="00204115"/>
    <w:rsid w:val="00221F99"/>
    <w:rsid w:val="002243EA"/>
    <w:rsid w:val="00227191"/>
    <w:rsid w:val="002309A6"/>
    <w:rsid w:val="00230BF2"/>
    <w:rsid w:val="00235C3E"/>
    <w:rsid w:val="00237C66"/>
    <w:rsid w:val="002437A0"/>
    <w:rsid w:val="002508FD"/>
    <w:rsid w:val="00271226"/>
    <w:rsid w:val="00272FDB"/>
    <w:rsid w:val="00273816"/>
    <w:rsid w:val="00277C88"/>
    <w:rsid w:val="002804B4"/>
    <w:rsid w:val="0029688B"/>
    <w:rsid w:val="00297A91"/>
    <w:rsid w:val="002A72AA"/>
    <w:rsid w:val="002A7659"/>
    <w:rsid w:val="002C2F80"/>
    <w:rsid w:val="002C410C"/>
    <w:rsid w:val="002E3D2D"/>
    <w:rsid w:val="002E7E81"/>
    <w:rsid w:val="002F0BC0"/>
    <w:rsid w:val="002F786B"/>
    <w:rsid w:val="0030273F"/>
    <w:rsid w:val="003074BA"/>
    <w:rsid w:val="00313F1B"/>
    <w:rsid w:val="0031628E"/>
    <w:rsid w:val="003177A3"/>
    <w:rsid w:val="00323D2F"/>
    <w:rsid w:val="00326DF0"/>
    <w:rsid w:val="00331334"/>
    <w:rsid w:val="0033684E"/>
    <w:rsid w:val="00343952"/>
    <w:rsid w:val="00352C4B"/>
    <w:rsid w:val="00353F37"/>
    <w:rsid w:val="00360450"/>
    <w:rsid w:val="003604EC"/>
    <w:rsid w:val="00373A08"/>
    <w:rsid w:val="003747CF"/>
    <w:rsid w:val="003835A0"/>
    <w:rsid w:val="003961CE"/>
    <w:rsid w:val="00397535"/>
    <w:rsid w:val="00397B14"/>
    <w:rsid w:val="003B16E8"/>
    <w:rsid w:val="003C0429"/>
    <w:rsid w:val="003E16BA"/>
    <w:rsid w:val="003E61AA"/>
    <w:rsid w:val="003F099B"/>
    <w:rsid w:val="003F64E4"/>
    <w:rsid w:val="004031F6"/>
    <w:rsid w:val="004103E5"/>
    <w:rsid w:val="00412E2E"/>
    <w:rsid w:val="00421E36"/>
    <w:rsid w:val="0043374B"/>
    <w:rsid w:val="00440545"/>
    <w:rsid w:val="0044624B"/>
    <w:rsid w:val="00456EAD"/>
    <w:rsid w:val="00490262"/>
    <w:rsid w:val="004A03DB"/>
    <w:rsid w:val="004A1D1F"/>
    <w:rsid w:val="004A400B"/>
    <w:rsid w:val="004A76CD"/>
    <w:rsid w:val="004B47D9"/>
    <w:rsid w:val="004D0B0E"/>
    <w:rsid w:val="004D2EA6"/>
    <w:rsid w:val="004D69E1"/>
    <w:rsid w:val="004E4FF2"/>
    <w:rsid w:val="004F19AA"/>
    <w:rsid w:val="004F7367"/>
    <w:rsid w:val="0051072D"/>
    <w:rsid w:val="00515318"/>
    <w:rsid w:val="00530310"/>
    <w:rsid w:val="00540F86"/>
    <w:rsid w:val="00553A13"/>
    <w:rsid w:val="005566B5"/>
    <w:rsid w:val="005738DC"/>
    <w:rsid w:val="005752D2"/>
    <w:rsid w:val="005842FC"/>
    <w:rsid w:val="005A3B06"/>
    <w:rsid w:val="005C01DB"/>
    <w:rsid w:val="005C2D9D"/>
    <w:rsid w:val="005E2A19"/>
    <w:rsid w:val="006146AC"/>
    <w:rsid w:val="00622DE6"/>
    <w:rsid w:val="00627DE6"/>
    <w:rsid w:val="00633633"/>
    <w:rsid w:val="00637C0F"/>
    <w:rsid w:val="0064011D"/>
    <w:rsid w:val="00644DD6"/>
    <w:rsid w:val="006451A5"/>
    <w:rsid w:val="006502DD"/>
    <w:rsid w:val="00654407"/>
    <w:rsid w:val="0067142C"/>
    <w:rsid w:val="006764C3"/>
    <w:rsid w:val="00685557"/>
    <w:rsid w:val="00696596"/>
    <w:rsid w:val="00696CC4"/>
    <w:rsid w:val="006B6FE7"/>
    <w:rsid w:val="006C2C1A"/>
    <w:rsid w:val="006C501E"/>
    <w:rsid w:val="006E06E2"/>
    <w:rsid w:val="006E3B92"/>
    <w:rsid w:val="00713372"/>
    <w:rsid w:val="00720739"/>
    <w:rsid w:val="00720FEE"/>
    <w:rsid w:val="007309A8"/>
    <w:rsid w:val="0073506D"/>
    <w:rsid w:val="00741851"/>
    <w:rsid w:val="00755B9A"/>
    <w:rsid w:val="007641B4"/>
    <w:rsid w:val="00764BC8"/>
    <w:rsid w:val="00785BC2"/>
    <w:rsid w:val="0078613C"/>
    <w:rsid w:val="00787657"/>
    <w:rsid w:val="007C1B64"/>
    <w:rsid w:val="007D20C8"/>
    <w:rsid w:val="007F39F7"/>
    <w:rsid w:val="00801AA5"/>
    <w:rsid w:val="008040C8"/>
    <w:rsid w:val="00806C2E"/>
    <w:rsid w:val="00814F8D"/>
    <w:rsid w:val="008163B8"/>
    <w:rsid w:val="00844757"/>
    <w:rsid w:val="008450A7"/>
    <w:rsid w:val="00857B57"/>
    <w:rsid w:val="00867B29"/>
    <w:rsid w:val="00873BEC"/>
    <w:rsid w:val="00873E46"/>
    <w:rsid w:val="00897A36"/>
    <w:rsid w:val="008A0515"/>
    <w:rsid w:val="008A205A"/>
    <w:rsid w:val="008A586D"/>
    <w:rsid w:val="008B17D5"/>
    <w:rsid w:val="008C3D67"/>
    <w:rsid w:val="008C4116"/>
    <w:rsid w:val="008C44FF"/>
    <w:rsid w:val="008D6BE8"/>
    <w:rsid w:val="008D6FE0"/>
    <w:rsid w:val="008E592D"/>
    <w:rsid w:val="008F59AF"/>
    <w:rsid w:val="008F6C33"/>
    <w:rsid w:val="00915113"/>
    <w:rsid w:val="00922BEA"/>
    <w:rsid w:val="009277FD"/>
    <w:rsid w:val="00931CCE"/>
    <w:rsid w:val="009377A9"/>
    <w:rsid w:val="00944980"/>
    <w:rsid w:val="00946A0C"/>
    <w:rsid w:val="009545DF"/>
    <w:rsid w:val="009758FD"/>
    <w:rsid w:val="00983F68"/>
    <w:rsid w:val="00987352"/>
    <w:rsid w:val="009B334A"/>
    <w:rsid w:val="009C1CDF"/>
    <w:rsid w:val="009C58D8"/>
    <w:rsid w:val="009D3781"/>
    <w:rsid w:val="009E60AF"/>
    <w:rsid w:val="009F48DA"/>
    <w:rsid w:val="009F6BE4"/>
    <w:rsid w:val="00A00930"/>
    <w:rsid w:val="00A119F0"/>
    <w:rsid w:val="00A138EC"/>
    <w:rsid w:val="00A2115F"/>
    <w:rsid w:val="00A25A00"/>
    <w:rsid w:val="00A314E7"/>
    <w:rsid w:val="00A33EFD"/>
    <w:rsid w:val="00A35B2C"/>
    <w:rsid w:val="00A369B6"/>
    <w:rsid w:val="00A40BAF"/>
    <w:rsid w:val="00A426B2"/>
    <w:rsid w:val="00A4564D"/>
    <w:rsid w:val="00A56495"/>
    <w:rsid w:val="00A70B18"/>
    <w:rsid w:val="00A70C61"/>
    <w:rsid w:val="00A767B6"/>
    <w:rsid w:val="00A80D66"/>
    <w:rsid w:val="00A8769D"/>
    <w:rsid w:val="00A87D6A"/>
    <w:rsid w:val="00A97F9E"/>
    <w:rsid w:val="00AA09E7"/>
    <w:rsid w:val="00AA2331"/>
    <w:rsid w:val="00AA7CBB"/>
    <w:rsid w:val="00AE0928"/>
    <w:rsid w:val="00AF4004"/>
    <w:rsid w:val="00B14F15"/>
    <w:rsid w:val="00B1724B"/>
    <w:rsid w:val="00B21608"/>
    <w:rsid w:val="00B2249D"/>
    <w:rsid w:val="00B2288A"/>
    <w:rsid w:val="00B23340"/>
    <w:rsid w:val="00B27A46"/>
    <w:rsid w:val="00B4317B"/>
    <w:rsid w:val="00B437D3"/>
    <w:rsid w:val="00B603BA"/>
    <w:rsid w:val="00B61562"/>
    <w:rsid w:val="00B743E2"/>
    <w:rsid w:val="00B85AD2"/>
    <w:rsid w:val="00B9241A"/>
    <w:rsid w:val="00B94C6E"/>
    <w:rsid w:val="00BB2113"/>
    <w:rsid w:val="00BD304C"/>
    <w:rsid w:val="00BD5035"/>
    <w:rsid w:val="00BD7B3E"/>
    <w:rsid w:val="00BE5C32"/>
    <w:rsid w:val="00BF01F2"/>
    <w:rsid w:val="00C20368"/>
    <w:rsid w:val="00C52F03"/>
    <w:rsid w:val="00C55181"/>
    <w:rsid w:val="00C55BE1"/>
    <w:rsid w:val="00C576C4"/>
    <w:rsid w:val="00C675BC"/>
    <w:rsid w:val="00C71F1A"/>
    <w:rsid w:val="00C72C18"/>
    <w:rsid w:val="00C93520"/>
    <w:rsid w:val="00CA26B8"/>
    <w:rsid w:val="00CA5F82"/>
    <w:rsid w:val="00CD01BB"/>
    <w:rsid w:val="00CD25C6"/>
    <w:rsid w:val="00CD2707"/>
    <w:rsid w:val="00CE5BC2"/>
    <w:rsid w:val="00D14F89"/>
    <w:rsid w:val="00D37F46"/>
    <w:rsid w:val="00D44583"/>
    <w:rsid w:val="00D57F5D"/>
    <w:rsid w:val="00D67C3B"/>
    <w:rsid w:val="00DA211F"/>
    <w:rsid w:val="00DB76B3"/>
    <w:rsid w:val="00DF1552"/>
    <w:rsid w:val="00DF2416"/>
    <w:rsid w:val="00E077B7"/>
    <w:rsid w:val="00E10B59"/>
    <w:rsid w:val="00E16EFD"/>
    <w:rsid w:val="00E255EC"/>
    <w:rsid w:val="00E3389C"/>
    <w:rsid w:val="00E35049"/>
    <w:rsid w:val="00E52AFC"/>
    <w:rsid w:val="00E831EA"/>
    <w:rsid w:val="00E84886"/>
    <w:rsid w:val="00E84F77"/>
    <w:rsid w:val="00E86CC2"/>
    <w:rsid w:val="00E95235"/>
    <w:rsid w:val="00EE215E"/>
    <w:rsid w:val="00EE35E0"/>
    <w:rsid w:val="00EE55DC"/>
    <w:rsid w:val="00EE7785"/>
    <w:rsid w:val="00EF4A08"/>
    <w:rsid w:val="00F20EDE"/>
    <w:rsid w:val="00F31E53"/>
    <w:rsid w:val="00F34D5A"/>
    <w:rsid w:val="00F42B65"/>
    <w:rsid w:val="00F4554B"/>
    <w:rsid w:val="00F457AC"/>
    <w:rsid w:val="00F52022"/>
    <w:rsid w:val="00F55161"/>
    <w:rsid w:val="00F7502B"/>
    <w:rsid w:val="00F80655"/>
    <w:rsid w:val="00F84397"/>
    <w:rsid w:val="00F852AE"/>
    <w:rsid w:val="00F87F9E"/>
    <w:rsid w:val="00F90237"/>
    <w:rsid w:val="00F961A3"/>
    <w:rsid w:val="00F96380"/>
    <w:rsid w:val="00FA59B0"/>
    <w:rsid w:val="00FA6277"/>
    <w:rsid w:val="00FB01EE"/>
    <w:rsid w:val="00FD67D9"/>
    <w:rsid w:val="00FD6C10"/>
    <w:rsid w:val="00FE3F9E"/>
    <w:rsid w:val="00FE4069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E2E44"/>
  <w15:chartTrackingRefBased/>
  <w15:docId w15:val="{915E336E-95B1-4982-AC18-FF99DF04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aliases w:val="h1,headone,Main Section,H1,Chapter,tchead,Heading 1 (NN),Attribute Heading 1,Heading"/>
    <w:basedOn w:val="Normal"/>
    <w:next w:val="Normal"/>
    <w:qFormat/>
    <w:pPr>
      <w:keepNext/>
      <w:widowControl/>
      <w:numPr>
        <w:numId w:val="5"/>
      </w:numPr>
      <w:spacing w:before="240" w:after="240" w:line="240" w:lineRule="auto"/>
      <w:outlineLvl w:val="0"/>
    </w:pPr>
    <w:rPr>
      <w:rFonts w:cs="Arial"/>
      <w:b/>
      <w:iCs/>
      <w:sz w:val="24"/>
      <w:lang w:eastAsia="zh-CN"/>
    </w:rPr>
  </w:style>
  <w:style w:type="paragraph" w:styleId="Heading2">
    <w:name w:val="heading 2"/>
    <w:aliases w:val="Part,h2,2,Paragraph,L2,H2,Main Heading,hello,style2,Heading 2 Hidden,HD2,sub-sect,section header,headi,heading2,h21,h22,21,Heading Two,2m"/>
    <w:basedOn w:val="Normal"/>
    <w:next w:val="Normal"/>
    <w:qFormat/>
    <w:pPr>
      <w:keepNext/>
      <w:keepLines/>
      <w:numPr>
        <w:ilvl w:val="1"/>
        <w:numId w:val="5"/>
      </w:numPr>
      <w:spacing w:before="240" w:after="240" w:line="240" w:lineRule="auto"/>
      <w:jc w:val="both"/>
      <w:outlineLvl w:val="1"/>
    </w:pPr>
    <w:rPr>
      <w:rFonts w:eastAsia="SimHei"/>
      <w:b/>
      <w:bCs/>
      <w:kern w:val="2"/>
      <w:sz w:val="22"/>
      <w:szCs w:val="32"/>
      <w:lang w:eastAsia="zh-CN"/>
    </w:rPr>
  </w:style>
  <w:style w:type="paragraph" w:styleId="Heading3">
    <w:name w:val="heading 3"/>
    <w:aliases w:val="h3,l3,new,Sub 1,3 bullet,b,3,SECOND,Second,BLANK2,ob,dot,H3,Heading 3 - old,Head 3,Table Attribute Heading,31"/>
    <w:basedOn w:val="Normal"/>
    <w:next w:val="Normal"/>
    <w:qFormat/>
    <w:pPr>
      <w:keepNext/>
      <w:keepLines/>
      <w:numPr>
        <w:ilvl w:val="2"/>
        <w:numId w:val="5"/>
      </w:numPr>
      <w:spacing w:before="240" w:after="240" w:line="240" w:lineRule="auto"/>
      <w:jc w:val="both"/>
      <w:outlineLvl w:val="2"/>
    </w:pPr>
    <w:rPr>
      <w:rFonts w:cs="Arial"/>
      <w:b/>
      <w:bCs/>
      <w:kern w:val="2"/>
      <w:lang w:eastAsia="zh-CN"/>
    </w:rPr>
  </w:style>
  <w:style w:type="paragraph" w:styleId="Heading4">
    <w:name w:val="heading 4"/>
    <w:aliases w:val="h4,Map Title,l4"/>
    <w:basedOn w:val="Heading3"/>
    <w:next w:val="BodyText3"/>
    <w:qFormat/>
    <w:pPr>
      <w:outlineLvl w:val="3"/>
    </w:pPr>
    <w:rPr>
      <w:i/>
    </w:rPr>
  </w:style>
  <w:style w:type="paragraph" w:styleId="Heading5">
    <w:name w:val="heading 5"/>
    <w:aliases w:val="Block Label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aliases w:val="h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aliases w:val="h9,Legal Level 1.1.1.1.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3">
    <w:name w:val="BodyText3"/>
    <w:basedOn w:val="BodyText2"/>
    <w:autoRedefine/>
  </w:style>
  <w:style w:type="paragraph" w:customStyle="1" w:styleId="BodyText2">
    <w:name w:val="BodyText2"/>
    <w:basedOn w:val="Normal"/>
    <w:autoRedefine/>
    <w:pPr>
      <w:widowControl/>
      <w:spacing w:before="120" w:after="120" w:line="220" w:lineRule="atLeast"/>
    </w:pPr>
    <w:rPr>
      <w:kern w:val="1"/>
    </w:rPr>
  </w:style>
  <w:style w:type="paragraph" w:customStyle="1" w:styleId="BodyText1">
    <w:name w:val="BodyText1"/>
    <w:basedOn w:val="BodyTextIndent"/>
    <w:autoRedefine/>
    <w:pPr>
      <w:widowControl/>
      <w:spacing w:before="120" w:after="120" w:line="220" w:lineRule="atLeast"/>
      <w:ind w:left="0"/>
    </w:pPr>
    <w:rPr>
      <w:b/>
      <w:bCs/>
      <w:iCs/>
      <w:color w:val="993300"/>
      <w:u w:val="none"/>
      <w:lang w:eastAsia="zh-CN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ListBullet">
    <w:name w:val="List Bullet"/>
    <w:basedOn w:val="List"/>
    <w:pPr>
      <w:numPr>
        <w:numId w:val="2"/>
      </w:numPr>
    </w:pPr>
  </w:style>
  <w:style w:type="paragraph" w:styleId="List">
    <w:name w:val="List"/>
    <w:basedOn w:val="Normal"/>
    <w:pPr>
      <w:ind w:left="360" w:hanging="360"/>
    </w:pPr>
  </w:style>
  <w:style w:type="paragraph" w:styleId="BodyTextIndent2">
    <w:name w:val="Body Text Indent 2"/>
    <w:basedOn w:val="BodyText20"/>
    <w:pPr>
      <w:tabs>
        <w:tab w:val="right" w:leader="dot" w:pos="9072"/>
      </w:tabs>
      <w:ind w:left="540"/>
    </w:pPr>
  </w:style>
  <w:style w:type="paragraph" w:styleId="BodyText20">
    <w:name w:val="Body Text 2"/>
    <w:basedOn w:val="Normal"/>
    <w:rPr>
      <w:i/>
      <w:color w:val="0000FF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InfoBlue">
    <w:name w:val="InfoBlue"/>
    <w:basedOn w:val="Normal"/>
    <w:next w:val="BodyText1"/>
    <w:pPr>
      <w:spacing w:after="120"/>
    </w:pPr>
    <w:rPr>
      <w:i/>
      <w:color w:val="0000FF"/>
      <w:kern w:val="20"/>
    </w:rPr>
  </w:style>
  <w:style w:type="paragraph" w:styleId="BodyText">
    <w:name w:val="Body Text"/>
    <w:aliases w:val="1"/>
    <w:basedOn w:val="Normal"/>
    <w:pPr>
      <w:keepLines/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s">
    <w:name w:val="bullets"/>
    <w:basedOn w:val="Normal"/>
    <w:rPr>
      <w:rFonts w:ascii="Times New Roman" w:hAnsi="Times New Roman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810" w:hanging="180"/>
    </w:p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TOCBase">
    <w:name w:val="TOC Base"/>
    <w:basedOn w:val="Normal"/>
    <w:rPr>
      <w:rFonts w:ascii="Times New Roman" w:hAnsi="Times New Roman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SectionLabel">
    <w:name w:val="Section Label"/>
    <w:basedOn w:val="Normal"/>
    <w:next w:val="BodyText"/>
    <w:pPr>
      <w:widowControl/>
      <w:pBdr>
        <w:bottom w:val="single" w:sz="6" w:space="2" w:color="auto"/>
      </w:pBdr>
      <w:spacing w:before="240" w:after="240" w:line="240" w:lineRule="auto"/>
    </w:pPr>
    <w:rPr>
      <w:b/>
      <w:sz w:val="24"/>
    </w:rPr>
  </w:style>
  <w:style w:type="paragraph" w:customStyle="1" w:styleId="TableHeader">
    <w:name w:val="Table Header"/>
    <w:basedOn w:val="Normal"/>
    <w:pPr>
      <w:keepNext/>
      <w:spacing w:before="60" w:after="60"/>
    </w:pPr>
    <w:rPr>
      <w:rFonts w:ascii="Times New Roman" w:hAnsi="Times New Roman"/>
      <w:b/>
    </w:rPr>
  </w:style>
  <w:style w:type="paragraph" w:customStyle="1" w:styleId="TableTextLeft">
    <w:name w:val="Table Text Left"/>
    <w:basedOn w:val="Normal"/>
    <w:rPr>
      <w:rFonts w:ascii="Times New Roman" w:hAnsi="Times New Roman"/>
    </w:rPr>
  </w:style>
  <w:style w:type="paragraph" w:styleId="Title">
    <w:name w:val="Title"/>
    <w:basedOn w:val="Normal"/>
    <w:next w:val="Normal"/>
    <w:qFormat/>
    <w:pPr>
      <w:spacing w:line="240" w:lineRule="auto"/>
      <w:jc w:val="right"/>
    </w:pPr>
    <w:rPr>
      <w:b/>
      <w:sz w:val="36"/>
    </w:rPr>
  </w:style>
  <w:style w:type="paragraph" w:customStyle="1" w:styleId="HeadingBase">
    <w:name w:val="Heading Base"/>
    <w:basedOn w:val="Normal"/>
    <w:rPr>
      <w:b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Definition">
    <w:name w:val="Definition"/>
    <w:basedOn w:val="BodyText"/>
    <w:pPr>
      <w:ind w:left="720"/>
    </w:pPr>
    <w:rPr>
      <w:rFonts w:ascii="Times New Roman" w:hAnsi="Times New Roman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</w:rPr>
  </w:style>
  <w:style w:type="paragraph" w:customStyle="1" w:styleId="TableHeading">
    <w:name w:val="TableHeading"/>
    <w:basedOn w:val="Normal"/>
    <w:pPr>
      <w:widowControl/>
      <w:spacing w:before="60" w:after="60" w:line="240" w:lineRule="auto"/>
      <w:ind w:left="72" w:right="72"/>
    </w:pPr>
    <w:rPr>
      <w:b/>
    </w:rPr>
  </w:style>
  <w:style w:type="paragraph" w:customStyle="1" w:styleId="TblText">
    <w:name w:val="TblText"/>
    <w:basedOn w:val="Normal"/>
    <w:pPr>
      <w:widowControl/>
    </w:pPr>
  </w:style>
  <w:style w:type="paragraph" w:styleId="Caption">
    <w:name w:val="caption"/>
    <w:basedOn w:val="BodyText"/>
    <w:next w:val="BodyText"/>
    <w:qFormat/>
    <w:pPr>
      <w:keepLines w:val="0"/>
      <w:widowControl/>
      <w:tabs>
        <w:tab w:val="left" w:pos="3600"/>
        <w:tab w:val="left" w:pos="3960"/>
      </w:tabs>
      <w:spacing w:before="60" w:after="160" w:line="240" w:lineRule="auto"/>
    </w:pPr>
    <w:rPr>
      <w:i/>
      <w:sz w:val="18"/>
    </w:rPr>
  </w:style>
  <w:style w:type="paragraph" w:customStyle="1" w:styleId="TextNumb3">
    <w:name w:val="TextNumb3"/>
    <w:basedOn w:val="BodyText3"/>
    <w:pPr>
      <w:tabs>
        <w:tab w:val="num" w:pos="360"/>
        <w:tab w:val="num" w:pos="1987"/>
      </w:tabs>
      <w:ind w:left="1987" w:hanging="360"/>
    </w:pPr>
    <w:rPr>
      <w:rFonts w:ascii="Times New Roman" w:hAnsi="Times New Roman"/>
      <w:kern w:val="0"/>
    </w:rPr>
  </w:style>
  <w:style w:type="character" w:customStyle="1" w:styleId="CHAR-Italic">
    <w:name w:val="CHAR-Italic"/>
    <w:rPr>
      <w:i/>
      <w:noProof w:val="0"/>
      <w:lang w:val="en-US"/>
    </w:rPr>
  </w:style>
  <w:style w:type="paragraph" w:customStyle="1" w:styleId="TextBullet1">
    <w:name w:val="TextBullet1"/>
    <w:basedOn w:val="Normal"/>
    <w:autoRedefine/>
    <w:pPr>
      <w:widowControl/>
      <w:numPr>
        <w:numId w:val="4"/>
      </w:numPr>
      <w:spacing w:after="120" w:line="220" w:lineRule="atLeast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Normalindent1">
    <w:name w:val="Normal indent 1"/>
    <w:basedOn w:val="Normal"/>
    <w:pPr>
      <w:widowControl/>
      <w:spacing w:line="240" w:lineRule="auto"/>
      <w:ind w:left="360"/>
      <w:jc w:val="both"/>
    </w:pPr>
  </w:style>
  <w:style w:type="paragraph" w:customStyle="1" w:styleId="Normalindent2">
    <w:name w:val="Normal indent 2"/>
    <w:basedOn w:val="Normal"/>
    <w:pPr>
      <w:widowControl/>
      <w:spacing w:line="240" w:lineRule="auto"/>
      <w:ind w:left="450"/>
      <w:jc w:val="both"/>
    </w:pPr>
    <w:rPr>
      <w:rFonts w:ascii="CG Times" w:hAnsi="CG Times"/>
    </w:rPr>
  </w:style>
  <w:style w:type="paragraph" w:customStyle="1" w:styleId="Heading30">
    <w:name w:val="Heading3"/>
    <w:basedOn w:val="Normal"/>
    <w:pPr>
      <w:widowControl/>
      <w:spacing w:before="120" w:after="120"/>
      <w:ind w:left="1080"/>
    </w:pPr>
    <w:rPr>
      <w:b/>
      <w:sz w:val="24"/>
    </w:rPr>
  </w:style>
  <w:style w:type="paragraph" w:customStyle="1" w:styleId="InfoBrown">
    <w:name w:val="InfoBrown"/>
    <w:basedOn w:val="Normal"/>
    <w:next w:val="Normal"/>
    <w:pPr>
      <w:widowControl/>
      <w:spacing w:after="120"/>
      <w:ind w:left="576"/>
    </w:pPr>
    <w:rPr>
      <w:rFonts w:eastAsia="Arial Unicode MS"/>
      <w:i/>
      <w:color w:val="993300"/>
      <w:szCs w:val="24"/>
      <w:lang w:eastAsia="zh-CN"/>
    </w:rPr>
  </w:style>
  <w:style w:type="paragraph" w:customStyle="1" w:styleId="Tablebody">
    <w:name w:val="Tablebody"/>
    <w:basedOn w:val="Normal"/>
    <w:pPr>
      <w:widowControl/>
      <w:spacing w:before="20" w:after="20" w:line="240" w:lineRule="auto"/>
      <w:jc w:val="both"/>
    </w:pPr>
    <w:rPr>
      <w:rFonts w:cs="Arial"/>
      <w:snapToGrid w:val="0"/>
      <w:sz w:val="21"/>
      <w:lang w:eastAsia="zh-CN"/>
    </w:rPr>
  </w:style>
  <w:style w:type="paragraph" w:customStyle="1" w:styleId="Heading-Section">
    <w:name w:val="Heading-Section"/>
    <w:basedOn w:val="Heading7"/>
    <w:pPr>
      <w:keepNext/>
      <w:keepLines/>
      <w:numPr>
        <w:ilvl w:val="0"/>
        <w:numId w:val="0"/>
      </w:numPr>
      <w:spacing w:after="64" w:line="240" w:lineRule="auto"/>
      <w:ind w:left="432" w:firstLine="720"/>
      <w:jc w:val="both"/>
    </w:pPr>
    <w:rPr>
      <w:b/>
      <w:bCs/>
      <w:kern w:val="2"/>
      <w:szCs w:val="24"/>
      <w:lang w:eastAsia="zh-CN"/>
    </w:rPr>
  </w:style>
  <w:style w:type="paragraph" w:styleId="BodyText30">
    <w:name w:val="Body Text 3"/>
    <w:basedOn w:val="Normal"/>
    <w:rPr>
      <w:color w:val="993300"/>
    </w:rPr>
  </w:style>
  <w:style w:type="paragraph" w:customStyle="1" w:styleId="infoYellow">
    <w:name w:val="infoYellow"/>
    <w:basedOn w:val="Normal"/>
    <w:pPr>
      <w:widowControl/>
      <w:spacing w:line="240" w:lineRule="auto"/>
    </w:pPr>
    <w:rPr>
      <w:rFonts w:ascii="Times New Roman" w:eastAsia="Times New Roman" w:hAnsi="Times New Roman"/>
      <w:i/>
      <w:iCs/>
      <w:color w:val="993300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InfoBrownChar">
    <w:name w:val="InfoBrown Char"/>
    <w:rPr>
      <w:rFonts w:ascii="Arial" w:eastAsia="Arial Unicode MS" w:hAnsi="Arial"/>
      <w:i/>
      <w:color w:val="993300"/>
      <w:szCs w:val="24"/>
      <w:lang w:val="en-US" w:eastAsia="zh-CN" w:bidi="ar-SA"/>
    </w:rPr>
  </w:style>
  <w:style w:type="paragraph" w:customStyle="1" w:styleId="DocumentName">
    <w:name w:val="DocumentName"/>
    <w:basedOn w:val="Title"/>
    <w:pPr>
      <w:jc w:val="center"/>
    </w:pPr>
    <w:rPr>
      <w:bCs/>
    </w:rPr>
  </w:style>
  <w:style w:type="paragraph" w:customStyle="1" w:styleId="ProjectName">
    <w:name w:val="ProjectName"/>
    <w:basedOn w:val="Normal"/>
    <w:pPr>
      <w:jc w:val="center"/>
    </w:pPr>
    <w:rPr>
      <w:b/>
      <w:bCs/>
      <w:sz w:val="44"/>
    </w:rPr>
  </w:style>
  <w:style w:type="table" w:styleId="TableGrid">
    <w:name w:val="Table Grid"/>
    <w:basedOn w:val="TableNormal"/>
    <w:uiPriority w:val="39"/>
    <w:rsid w:val="00FB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NP36A">
    <w:name w:val="ASNP36A"/>
    <w:semiHidden/>
    <w:rsid w:val="008F6C33"/>
    <w:rPr>
      <w:rFonts w:ascii="Arial" w:hAnsi="Arial" w:cs="Arial"/>
      <w:color w:val="000080"/>
      <w:sz w:val="20"/>
      <w:szCs w:val="20"/>
    </w:rPr>
  </w:style>
  <w:style w:type="character" w:styleId="Strong">
    <w:name w:val="Strong"/>
    <w:uiPriority w:val="22"/>
    <w:qFormat/>
    <w:rsid w:val="004B47D9"/>
    <w:rPr>
      <w:b/>
      <w:bCs/>
    </w:rPr>
  </w:style>
  <w:style w:type="paragraph" w:styleId="ListParagraph">
    <w:name w:val="List Paragraph"/>
    <w:basedOn w:val="Normal"/>
    <w:uiPriority w:val="34"/>
    <w:qFormat/>
    <w:rsid w:val="004B47D9"/>
    <w:pPr>
      <w:widowControl/>
      <w:spacing w:after="160" w:line="259" w:lineRule="auto"/>
      <w:ind w:left="720"/>
      <w:contextualSpacing/>
    </w:pPr>
    <w:rPr>
      <w:rFonts w:ascii="Calibri" w:eastAsia="新細明體" w:hAnsi="Calibri"/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mm\Project-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5B9386324BA4A8E7D9FBC7BFF9FF2" ma:contentTypeVersion="1" ma:contentTypeDescription="Create a new document." ma:contentTypeScope="" ma:versionID="64ddcfeecb4137522defa5a4ac6dda56">
  <xsd:schema xmlns:xsd="http://www.w3.org/2001/XMLSchema" xmlns:xs="http://www.w3.org/2001/XMLSchema" xmlns:p="http://schemas.microsoft.com/office/2006/metadata/properties" xmlns:ns2="ff571701-3bc7-477f-812e-5065f8bd6169" targetNamespace="http://schemas.microsoft.com/office/2006/metadata/properties" ma:root="true" ma:fieldsID="192ff0ab498158461c7cae2d8a858632" ns2:_="">
    <xsd:import namespace="ff571701-3bc7-477f-812e-5065f8bd616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71701-3bc7-477f-812e-5065f8bd61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4C9707B9-1C27-404D-95FA-951AFC1867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8BD22F-F796-40F8-84EB-EE2062F72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71701-3bc7-477f-812e-5065f8bd6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3C909A-043F-41B5-970D-95C2C1EF1D8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93CDFDE-6842-4843-8DE1-7E63940CC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Project-plan</Template>
  <TotalTime>26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1203</CharactersWithSpaces>
  <SharedDoc>false</SharedDoc>
  <HLinks>
    <vt:vector size="162" baseType="variant"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_Toc294691306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_Toc294691305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_Toc294691304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_Toc294691303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_Toc294691302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_Toc294691301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_Toc294691300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_Toc294691299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_Toc294691298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_Toc294691297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_Toc294691296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_Toc294691295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_Toc294691294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_Toc294691293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_Toc294691292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_Toc294691291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_Toc294691290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_Toc294691289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_Toc294691288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_Toc294691287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_Toc294691286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_Toc294691285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_Toc294691284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_Toc294691283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_Toc294691282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_Toc294691281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_Toc294691280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Fong, Ryan-CY</dc:creator>
  <cp:keywords/>
  <cp:lastModifiedBy>Mak, Makus-MK</cp:lastModifiedBy>
  <cp:revision>14</cp:revision>
  <cp:lastPrinted>2011-01-04T06:25:00Z</cp:lastPrinted>
  <dcterms:created xsi:type="dcterms:W3CDTF">2019-08-06T07:15:00Z</dcterms:created>
  <dcterms:modified xsi:type="dcterms:W3CDTF">2019-08-13T11:30:00Z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Phase">
    <vt:lpwstr>1. Project Initiation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Mandatory">
    <vt:lpwstr>1</vt:lpwstr>
  </property>
  <property fmtid="{D5CDD505-2E9C-101B-9397-08002B2CF9AE}" pid="7" name="Role">
    <vt:lpwstr>;#Project Manager;#</vt:lpwstr>
  </property>
</Properties>
</file>